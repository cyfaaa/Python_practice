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3F" w:rsidRDefault="008D1293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BD493F" w:rsidRDefault="00BD493F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BD493F" w:rsidRDefault="008D1293">
      <w:pPr>
        <w:ind w:firstLineChars="245" w:firstLine="882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>安全前沿讨论班（I）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:rsidR="00BD493F" w:rsidRDefault="00BD493F">
      <w:pPr>
        <w:ind w:firstLineChars="200" w:firstLine="300"/>
        <w:jc w:val="left"/>
        <w:rPr>
          <w:rFonts w:ascii="仿宋_GB2312" w:eastAsia="仿宋_GB2312"/>
          <w:b/>
          <w:sz w:val="15"/>
          <w:szCs w:val="15"/>
        </w:rPr>
      </w:pPr>
    </w:p>
    <w:p w:rsidR="00BD493F" w:rsidRDefault="008D1293">
      <w:pPr>
        <w:ind w:firstLineChars="400" w:firstLine="128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</w:t>
      </w:r>
      <w:r w:rsidR="003C1B33" w:rsidRPr="003C1B33">
        <w:rPr>
          <w:rFonts w:ascii="仿宋_GB2312" w:eastAsia="仿宋_GB2312" w:hint="eastAsia"/>
          <w:b/>
          <w:sz w:val="32"/>
          <w:szCs w:val="32"/>
          <w:u w:val="single"/>
        </w:rPr>
        <w:t>DNA翻译和凯撒密码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</w:t>
      </w:r>
    </w:p>
    <w:p w:rsidR="00BD493F" w:rsidRPr="00E03916" w:rsidRDefault="00BD493F">
      <w:pPr>
        <w:jc w:val="left"/>
        <w:rPr>
          <w:rFonts w:ascii="仿宋_GB2312" w:eastAsia="仿宋_GB2312"/>
          <w:sz w:val="28"/>
          <w:szCs w:val="28"/>
        </w:rPr>
      </w:pP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学  院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93417">
        <w:rPr>
          <w:rFonts w:ascii="仿宋_GB2312" w:eastAsia="仿宋_GB2312" w:hint="eastAsia"/>
          <w:sz w:val="28"/>
          <w:szCs w:val="28"/>
          <w:u w:val="single"/>
        </w:rPr>
        <w:t>网络与信息安全学院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sz w:val="28"/>
          <w:szCs w:val="28"/>
        </w:rPr>
        <w:t xml:space="preserve">           班 级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93417">
        <w:rPr>
          <w:rFonts w:ascii="仿宋_GB2312" w:eastAsia="仿宋_GB2312"/>
          <w:sz w:val="28"/>
          <w:szCs w:val="28"/>
          <w:u w:val="single"/>
        </w:rPr>
        <w:t>1618019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姓  名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93417">
        <w:rPr>
          <w:rFonts w:ascii="仿宋_GB2312" w:eastAsia="仿宋_GB2312" w:hint="eastAsia"/>
          <w:sz w:val="28"/>
          <w:szCs w:val="28"/>
          <w:u w:val="single"/>
        </w:rPr>
        <w:t xml:space="preserve">曹寅峰 </w:t>
      </w:r>
      <w:r>
        <w:rPr>
          <w:rFonts w:ascii="仿宋_GB2312" w:eastAsia="仿宋_GB2312" w:hint="eastAsia"/>
          <w:sz w:val="28"/>
          <w:szCs w:val="28"/>
        </w:rPr>
        <w:t xml:space="preserve">                     学 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193417">
        <w:rPr>
          <w:rFonts w:ascii="仿宋_GB2312" w:eastAsia="仿宋_GB2312"/>
          <w:sz w:val="28"/>
          <w:szCs w:val="28"/>
          <w:u w:val="single"/>
        </w:rPr>
        <w:t>16020610025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3C1B33">
        <w:rPr>
          <w:rFonts w:ascii="仿宋_GB2312" w:eastAsia="仿宋_GB2312"/>
          <w:sz w:val="28"/>
          <w:szCs w:val="28"/>
          <w:u w:val="single"/>
        </w:rPr>
        <w:t>2019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3C1B33">
        <w:rPr>
          <w:rFonts w:ascii="仿宋_GB2312" w:eastAsia="仿宋_GB2312"/>
          <w:sz w:val="28"/>
          <w:szCs w:val="28"/>
          <w:u w:val="single"/>
        </w:rPr>
        <w:t>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3C1B33">
        <w:rPr>
          <w:rFonts w:ascii="仿宋_GB2312" w:eastAsia="仿宋_GB2312"/>
          <w:sz w:val="28"/>
          <w:szCs w:val="28"/>
          <w:u w:val="single"/>
        </w:rPr>
        <w:t>14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BD493F" w:rsidRDefault="00BD493F">
      <w:pPr>
        <w:jc w:val="left"/>
        <w:rPr>
          <w:rFonts w:ascii="仿宋_GB2312" w:eastAsia="仿宋_GB2312"/>
          <w:sz w:val="28"/>
          <w:szCs w:val="28"/>
        </w:rPr>
      </w:pPr>
    </w:p>
    <w:p w:rsidR="00BD493F" w:rsidRDefault="00BD493F"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a3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BD493F">
        <w:trPr>
          <w:trHeight w:val="3050"/>
        </w:trPr>
        <w:tc>
          <w:tcPr>
            <w:tcW w:w="8720" w:type="dxa"/>
          </w:tcPr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BD493F">
        <w:trPr>
          <w:trHeight w:val="3109"/>
        </w:trPr>
        <w:tc>
          <w:tcPr>
            <w:tcW w:w="8720" w:type="dxa"/>
          </w:tcPr>
          <w:p w:rsidR="00BD493F" w:rsidRDefault="008D1293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实验报告内容基本要求及参考格式</w:t>
            </w: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实验目的</w:t>
            </w:r>
          </w:p>
          <w:p w:rsidR="00BD493F" w:rsidRDefault="00F32013" w:rsidP="00C514FE">
            <w:pPr>
              <w:spacing w:line="480" w:lineRule="exact"/>
              <w:ind w:firstLineChars="200" w:firstLine="480"/>
              <w:rPr>
                <w:rFonts w:ascii="仿宋_GB2312" w:eastAsia="仿宋_GB2312" w:hint="eastAsia"/>
                <w:sz w:val="24"/>
                <w:szCs w:val="24"/>
              </w:rPr>
            </w:pPr>
            <w:r w:rsidRPr="00F32013">
              <w:rPr>
                <w:rFonts w:ascii="仿宋_GB2312" w:eastAsia="仿宋_GB2312" w:hint="eastAsia"/>
                <w:sz w:val="24"/>
                <w:szCs w:val="24"/>
              </w:rPr>
              <w:t>应用已经掌握的Python程序设计语言的相关知识，进行问题研究。1）通过分析DNA翻译的过程，对所设计的问题进行编程，从而达到对所学知识的练习和巩固；2）理解并实现凯撒加密过程。</w:t>
            </w: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实验环境</w:t>
            </w:r>
          </w:p>
          <w:p w:rsidR="00BD493F" w:rsidRDefault="0001171B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B50458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07A23E1" wp14:editId="1097220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639298</wp:posOffset>
                  </wp:positionV>
                  <wp:extent cx="5400040" cy="1733550"/>
                  <wp:effectExtent l="0" t="0" r="0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D57772">
              <w:rPr>
                <w:rFonts w:ascii="仿宋_GB2312" w:eastAsia="仿宋_GB2312"/>
                <w:sz w:val="24"/>
                <w:szCs w:val="24"/>
              </w:rPr>
              <w:t>Jupyter</w:t>
            </w:r>
            <w:r w:rsidR="00A65E5D">
              <w:rPr>
                <w:rFonts w:ascii="仿宋_GB2312" w:eastAsia="仿宋_GB2312" w:hint="eastAsia"/>
                <w:sz w:val="24"/>
                <w:szCs w:val="24"/>
              </w:rPr>
              <w:t>notebook</w:t>
            </w:r>
            <w:proofErr w:type="spellEnd"/>
            <w:r w:rsidR="00D57772">
              <w:rPr>
                <w:rFonts w:ascii="仿宋_GB2312" w:eastAsia="仿宋_GB2312"/>
                <w:sz w:val="24"/>
                <w:szCs w:val="24"/>
              </w:rPr>
              <w:t xml:space="preserve"> python3.7</w:t>
            </w:r>
          </w:p>
          <w:p w:rsidR="00BD493F" w:rsidRPr="0001171B" w:rsidRDefault="008D1293" w:rsidP="0001171B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实验基本原理及步骤（或方案设计及理论计算）</w:t>
            </w:r>
          </w:p>
          <w:p w:rsidR="00BD493F" w:rsidRDefault="0001171B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01171B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937ECFC" wp14:editId="50977442">
                  <wp:simplePos x="0" y="0"/>
                  <wp:positionH relativeFrom="column">
                    <wp:posOffset>-57492</wp:posOffset>
                  </wp:positionH>
                  <wp:positionV relativeFrom="paragraph">
                    <wp:posOffset>2413098</wp:posOffset>
                  </wp:positionV>
                  <wp:extent cx="5400040" cy="348107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0458">
              <w:rPr>
                <w:rFonts w:ascii="仿宋_GB2312" w:eastAsia="仿宋_GB2312" w:hint="eastAsia"/>
                <w:sz w:val="24"/>
                <w:szCs w:val="24"/>
              </w:rPr>
              <w:t>首先用</w:t>
            </w:r>
            <w:r w:rsidR="00B50458">
              <w:rPr>
                <w:rFonts w:ascii="仿宋_GB2312" w:eastAsia="仿宋_GB2312"/>
                <w:sz w:val="24"/>
                <w:szCs w:val="24"/>
              </w:rPr>
              <w:t>open</w:t>
            </w:r>
            <w:r w:rsidR="00B50458">
              <w:rPr>
                <w:rFonts w:ascii="仿宋_GB2312" w:eastAsia="仿宋_GB2312" w:hint="eastAsia"/>
                <w:sz w:val="24"/>
                <w:szCs w:val="24"/>
              </w:rPr>
              <w:t>函数读入文件描述符，用read读入字符串，关闭文件后用</w:t>
            </w:r>
            <w:r w:rsidR="00B50458">
              <w:rPr>
                <w:rFonts w:ascii="仿宋_GB2312" w:eastAsia="仿宋_GB2312"/>
                <w:sz w:val="24"/>
                <w:szCs w:val="24"/>
              </w:rPr>
              <w:t>replace</w:t>
            </w:r>
            <w:r w:rsidR="00B50458">
              <w:rPr>
                <w:rFonts w:ascii="仿宋_GB2312" w:eastAsia="仿宋_GB2312" w:hint="eastAsia"/>
                <w:sz w:val="24"/>
                <w:szCs w:val="24"/>
              </w:rPr>
              <w:t>替换回车与换行符</w:t>
            </w:r>
            <w:r>
              <w:rPr>
                <w:rFonts w:ascii="仿宋_GB2312" w:eastAsia="仿宋_GB2312" w:hint="eastAsia"/>
                <w:sz w:val="24"/>
                <w:szCs w:val="24"/>
              </w:rPr>
              <w:t>，返回处理后的字符串</w:t>
            </w:r>
          </w:p>
          <w:p w:rsidR="00BD493F" w:rsidRDefault="0001171B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然后进行基因序列的翻译。</w:t>
            </w:r>
            <w:r w:rsidR="002F5804">
              <w:rPr>
                <w:rFonts w:ascii="仿宋_GB2312" w:eastAsia="仿宋_GB2312" w:hint="eastAsia"/>
                <w:sz w:val="24"/>
                <w:szCs w:val="24"/>
              </w:rPr>
              <w:t>首先判断基因总数是否为3的倍数，如果不符合则返</w:t>
            </w:r>
            <w:r w:rsidR="002F5804">
              <w:rPr>
                <w:rFonts w:ascii="仿宋_GB2312" w:eastAsia="仿宋_GB2312" w:hint="eastAsia"/>
                <w:sz w:val="24"/>
                <w:szCs w:val="24"/>
              </w:rPr>
              <w:lastRenderedPageBreak/>
              <w:t>回，其次每三个基因作为一个元素加入</w:t>
            </w:r>
            <w:proofErr w:type="spellStart"/>
            <w:r w:rsidR="002F5804">
              <w:rPr>
                <w:rFonts w:ascii="仿宋_GB2312" w:eastAsia="仿宋_GB2312" w:hint="eastAsia"/>
                <w:sz w:val="24"/>
                <w:szCs w:val="24"/>
              </w:rPr>
              <w:t>genlist</w:t>
            </w:r>
            <w:proofErr w:type="spellEnd"/>
            <w:r w:rsidR="002F5804">
              <w:rPr>
                <w:rFonts w:ascii="仿宋_GB2312" w:eastAsia="仿宋_GB2312" w:hint="eastAsia"/>
                <w:sz w:val="24"/>
                <w:szCs w:val="24"/>
              </w:rPr>
              <w:t>，然后根据</w:t>
            </w:r>
            <w:r w:rsidR="002F5804">
              <w:rPr>
                <w:rFonts w:ascii="仿宋_GB2312" w:eastAsia="仿宋_GB2312"/>
                <w:sz w:val="24"/>
                <w:szCs w:val="24"/>
              </w:rPr>
              <w:t>table</w:t>
            </w:r>
            <w:r w:rsidR="002F5804">
              <w:rPr>
                <w:rFonts w:ascii="仿宋_GB2312" w:eastAsia="仿宋_GB2312" w:hint="eastAsia"/>
                <w:sz w:val="24"/>
                <w:szCs w:val="24"/>
              </w:rPr>
              <w:t>进行翻译，最后别忘了把list转化为string。</w:t>
            </w:r>
          </w:p>
          <w:p w:rsidR="002F5804" w:rsidRPr="002F5804" w:rsidRDefault="000935EE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2F5804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540A61B7" wp14:editId="1E0CD51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667103</wp:posOffset>
                  </wp:positionV>
                  <wp:extent cx="5400040" cy="223774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5804">
              <w:rPr>
                <w:rFonts w:ascii="仿宋_GB2312" w:eastAsia="仿宋_GB2312" w:hint="eastAsia"/>
                <w:sz w:val="24"/>
                <w:szCs w:val="24"/>
              </w:rPr>
              <w:t>对于</w:t>
            </w:r>
            <w:r w:rsidR="00036506">
              <w:rPr>
                <w:rFonts w:ascii="仿宋_GB2312" w:eastAsia="仿宋_GB2312" w:hint="eastAsia"/>
                <w:sz w:val="24"/>
                <w:szCs w:val="24"/>
              </w:rPr>
              <w:t>去掉</w:t>
            </w:r>
            <w:r w:rsidR="002F5804">
              <w:rPr>
                <w:rFonts w:ascii="仿宋_GB2312" w:eastAsia="仿宋_GB2312" w:hint="eastAsia"/>
                <w:sz w:val="24"/>
                <w:szCs w:val="24"/>
              </w:rPr>
              <w:t>最后一个结束子</w:t>
            </w:r>
            <w:r>
              <w:rPr>
                <w:rFonts w:ascii="仿宋_GB2312" w:eastAsia="仿宋_GB2312" w:hint="eastAsia"/>
                <w:sz w:val="24"/>
                <w:szCs w:val="24"/>
              </w:rPr>
              <w:t>，可以删除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seq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的后三个元素，也可以删除res的最后一个元素，效果相投。</w:t>
            </w:r>
          </w:p>
          <w:p w:rsidR="00BD493F" w:rsidRDefault="000935EE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2F5804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0022FFFA" wp14:editId="2DA4C7A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2841272</wp:posOffset>
                  </wp:positionV>
                  <wp:extent cx="5400040" cy="1914525"/>
                  <wp:effectExtent l="0" t="0" r="0" b="3175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9259A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59AF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EFFD779" wp14:editId="5282882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2609215</wp:posOffset>
                  </wp:positionV>
                  <wp:extent cx="4406900" cy="119380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_GB2312" w:eastAsia="仿宋_GB2312" w:hint="eastAsia"/>
                <w:sz w:val="24"/>
                <w:szCs w:val="24"/>
              </w:rPr>
              <w:t>凯撒加密</w:t>
            </w:r>
          </w:p>
          <w:p w:rsidR="00BD493F" w:rsidRDefault="009259A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首先根据数字创建数字到字母的翻译字典</w:t>
            </w:r>
          </w:p>
          <w:p w:rsidR="009259AF" w:rsidRDefault="009259A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9259AF">
              <w:rPr>
                <w:rFonts w:ascii="仿宋_GB2312" w:eastAsia="仿宋_GB2312"/>
                <w:sz w:val="24"/>
                <w:szCs w:val="24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4B51E186" wp14:editId="02D654C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314325</wp:posOffset>
                  </wp:positionV>
                  <wp:extent cx="5400040" cy="1431925"/>
                  <wp:effectExtent l="0" t="0" r="0" b="317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Pr="009259AF" w:rsidRDefault="00D85AE9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D85AE9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2C5C4E47" wp14:editId="47469DE8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1963964</wp:posOffset>
                  </wp:positionV>
                  <wp:extent cx="5400040" cy="1790700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_GB2312" w:eastAsia="仿宋_GB2312" w:hint="eastAsia"/>
                <w:sz w:val="24"/>
                <w:szCs w:val="24"/>
              </w:rPr>
              <w:t>其次创建字母到加密结果的字典。利用</w:t>
            </w:r>
            <w:r>
              <w:rPr>
                <w:rFonts w:ascii="仿宋_GB2312" w:eastAsia="仿宋_GB2312"/>
                <w:sz w:val="24"/>
                <w:szCs w:val="24"/>
              </w:rPr>
              <w:t>alphabet[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>
              <w:rPr>
                <w:rFonts w:ascii="仿宋_GB2312" w:eastAsia="仿宋_GB2312"/>
                <w:sz w:val="24"/>
                <w:szCs w:val="24"/>
              </w:rPr>
              <w:t>]</w:t>
            </w:r>
            <w:r>
              <w:rPr>
                <w:rFonts w:ascii="仿宋_GB2312" w:eastAsia="仿宋_GB2312" w:hint="eastAsia"/>
                <w:sz w:val="24"/>
                <w:szCs w:val="24"/>
              </w:rPr>
              <w:t>作为键，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i+key</w:t>
            </w:r>
            <w:proofErr w:type="spellEnd"/>
            <w:r>
              <w:rPr>
                <w:rFonts w:ascii="仿宋_GB2312" w:eastAsia="仿宋_GB2312"/>
                <w:sz w:val="24"/>
                <w:szCs w:val="24"/>
              </w:rPr>
              <w:t>(%27)</w:t>
            </w:r>
            <w:r>
              <w:rPr>
                <w:rFonts w:ascii="仿宋_GB2312" w:eastAsia="仿宋_GB2312" w:hint="eastAsia"/>
                <w:sz w:val="24"/>
                <w:szCs w:val="24"/>
              </w:rPr>
              <w:t>为值</w:t>
            </w:r>
          </w:p>
          <w:p w:rsidR="00BD493F" w:rsidRDefault="00D85AE9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最后先将明文替换成加密后的数字，再将数字替换为字母表中的字母，生成密文。</w:t>
            </w:r>
          </w:p>
          <w:p w:rsidR="00BD493F" w:rsidRDefault="00BD493F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实验结果分析及回答问题（或测试环境及测试结果）</w:t>
            </w:r>
          </w:p>
          <w:p w:rsidR="00BD493F" w:rsidRPr="00E227E2" w:rsidRDefault="00E227E2" w:rsidP="00E227E2">
            <w:pPr>
              <w:pStyle w:val="a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E227E2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7D5639A3" wp14:editId="25A4826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565785</wp:posOffset>
                  </wp:positionV>
                  <wp:extent cx="5400040" cy="1408430"/>
                  <wp:effectExtent l="0" t="0" r="0" b="127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E227E2">
              <w:rPr>
                <w:rFonts w:ascii="仿宋_GB2312" w:eastAsia="仿宋_GB2312" w:hint="eastAsia"/>
                <w:sz w:val="24"/>
                <w:szCs w:val="24"/>
              </w:rPr>
              <w:t>dna</w:t>
            </w:r>
            <w:proofErr w:type="spellEnd"/>
            <w:r w:rsidRPr="00E227E2">
              <w:rPr>
                <w:rFonts w:ascii="仿宋_GB2312" w:eastAsia="仿宋_GB2312" w:hint="eastAsia"/>
                <w:sz w:val="24"/>
                <w:szCs w:val="24"/>
              </w:rPr>
              <w:t>翻译结果</w:t>
            </w:r>
          </w:p>
          <w:p w:rsidR="00E227E2" w:rsidRPr="00E227E2" w:rsidRDefault="00E227E2" w:rsidP="00E227E2">
            <w:pPr>
              <w:pStyle w:val="a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去掉密码子后结果</w:t>
            </w:r>
          </w:p>
          <w:p w:rsidR="00BD493F" w:rsidRDefault="00E227E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E227E2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56AFDC20" wp14:editId="2AFA53D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308610</wp:posOffset>
                  </wp:positionV>
                  <wp:extent cx="5400040" cy="528955"/>
                  <wp:effectExtent l="0" t="0" r="0" b="444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227E2" w:rsidRDefault="00E227E2" w:rsidP="00E227E2">
            <w:pPr>
              <w:pStyle w:val="a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凯撒加密创建加密字典</w:t>
            </w:r>
          </w:p>
          <w:p w:rsidR="00E227E2" w:rsidRPr="00E227E2" w:rsidRDefault="00E227E2" w:rsidP="00E227E2">
            <w:pPr>
              <w:pStyle w:val="a4"/>
              <w:ind w:firstLine="480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E227E2" w:rsidRPr="00E227E2" w:rsidRDefault="00E227E2" w:rsidP="00E227E2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E227E2">
              <w:rPr>
                <w:rFonts w:ascii="仿宋_GB2312" w:eastAsia="仿宋_GB2312"/>
                <w:sz w:val="24"/>
                <w:szCs w:val="24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0431C8E7" wp14:editId="4414C44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307975</wp:posOffset>
                  </wp:positionV>
                  <wp:extent cx="5400040" cy="1077595"/>
                  <wp:effectExtent l="0" t="0" r="0" b="190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E227E2" w:rsidP="00E227E2">
            <w:pPr>
              <w:pStyle w:val="a4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验证并解密</w:t>
            </w:r>
          </w:p>
          <w:p w:rsidR="00E227E2" w:rsidRPr="00E227E2" w:rsidRDefault="00E227E2" w:rsidP="00E227E2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E227E2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6EE6A7A0" wp14:editId="12C316C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307975</wp:posOffset>
                  </wp:positionV>
                  <wp:extent cx="5400040" cy="2018665"/>
                  <wp:effectExtent l="0" t="0" r="0" b="63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DC546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总结：</w:t>
            </w:r>
          </w:p>
          <w:p w:rsidR="00DC5467" w:rsidRDefault="00DC546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在本次实验中，主要利用了字符串，数组，文件</w:t>
            </w:r>
            <w:proofErr w:type="spellStart"/>
            <w:r>
              <w:rPr>
                <w:rFonts w:ascii="仿宋_GB2312" w:eastAsia="仿宋_GB2312" w:hint="eastAsia"/>
                <w:sz w:val="24"/>
                <w:szCs w:val="24"/>
              </w:rPr>
              <w:t>io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相关的知识，其中</w:t>
            </w:r>
          </w:p>
          <w:p w:rsidR="00F40E39" w:rsidRDefault="00DC5467" w:rsidP="00DC5467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  <w:r w:rsidRPr="00DC5467">
              <w:rPr>
                <w:rFonts w:ascii="仿宋_GB2312" w:eastAsia="仿宋_GB2312" w:hint="eastAsia"/>
                <w:sz w:val="24"/>
                <w:szCs w:val="24"/>
              </w:rPr>
              <w:t xml:space="preserve">res=[table[x] if x in table else x for x in </w:t>
            </w:r>
            <w:proofErr w:type="spellStart"/>
            <w:r w:rsidRPr="00DC5467">
              <w:rPr>
                <w:rFonts w:ascii="仿宋_GB2312" w:eastAsia="仿宋_GB2312" w:hint="eastAsia"/>
                <w:sz w:val="24"/>
                <w:szCs w:val="24"/>
              </w:rPr>
              <w:t>genlist</w:t>
            </w:r>
            <w:proofErr w:type="spellEnd"/>
            <w:r w:rsidRPr="00DC5467">
              <w:rPr>
                <w:rFonts w:ascii="仿宋_GB2312" w:eastAsia="仿宋_GB2312" w:hint="eastAsia"/>
                <w:sz w:val="24"/>
                <w:szCs w:val="24"/>
              </w:rPr>
              <w:t>]</w:t>
            </w:r>
          </w:p>
          <w:p w:rsidR="00DC5467" w:rsidRPr="00DC5467" w:rsidRDefault="00DC5467" w:rsidP="00DC5467">
            <w:pPr>
              <w:spacing w:line="480" w:lineRule="exact"/>
              <w:ind w:firstLine="480"/>
              <w:rPr>
                <w:rFonts w:ascii="仿宋_GB2312" w:eastAsia="仿宋_GB2312" w:hint="eastAs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仿宋_GB2312" w:eastAsia="仿宋_GB2312" w:hint="eastAsia"/>
                <w:sz w:val="24"/>
                <w:szCs w:val="24"/>
              </w:rPr>
              <w:t>可以快速根据字典翻译列表，可以经常用到</w:t>
            </w:r>
          </w:p>
        </w:tc>
      </w:tr>
    </w:tbl>
    <w:p w:rsidR="00BD493F" w:rsidRDefault="00BD493F"/>
    <w:sectPr w:rsidR="00BD493F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D54D4"/>
    <w:multiLevelType w:val="hybridMultilevel"/>
    <w:tmpl w:val="4BEC05AC"/>
    <w:lvl w:ilvl="0" w:tplc="12384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24D31"/>
    <w:multiLevelType w:val="singleLevel"/>
    <w:tmpl w:val="5A224D31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86"/>
    <w:rsid w:val="0001171B"/>
    <w:rsid w:val="00020E3B"/>
    <w:rsid w:val="00036506"/>
    <w:rsid w:val="000935EE"/>
    <w:rsid w:val="00193417"/>
    <w:rsid w:val="002C5986"/>
    <w:rsid w:val="002F5804"/>
    <w:rsid w:val="003C1B33"/>
    <w:rsid w:val="004D22FC"/>
    <w:rsid w:val="007D51B0"/>
    <w:rsid w:val="008D1293"/>
    <w:rsid w:val="009259AF"/>
    <w:rsid w:val="00970473"/>
    <w:rsid w:val="00A65E5D"/>
    <w:rsid w:val="00B50458"/>
    <w:rsid w:val="00BD493F"/>
    <w:rsid w:val="00C514FE"/>
    <w:rsid w:val="00D13C1C"/>
    <w:rsid w:val="00D57772"/>
    <w:rsid w:val="00D62E67"/>
    <w:rsid w:val="00D85AE9"/>
    <w:rsid w:val="00DC5467"/>
    <w:rsid w:val="00E03916"/>
    <w:rsid w:val="00E227E2"/>
    <w:rsid w:val="00F2197A"/>
    <w:rsid w:val="00F32013"/>
    <w:rsid w:val="00F40E39"/>
    <w:rsid w:val="1018539E"/>
    <w:rsid w:val="1C5F772D"/>
    <w:rsid w:val="1D4B04D2"/>
    <w:rsid w:val="30E32D41"/>
    <w:rsid w:val="45B02DAB"/>
    <w:rsid w:val="48DC6ECD"/>
    <w:rsid w:val="4F8A1D68"/>
    <w:rsid w:val="63F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BDCA6BA"/>
  <w15:docId w15:val="{7492FE32-35CA-0540-AB16-CB065882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99"/>
    <w:rsid w:val="00E22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yf/Library/Group%20Containers/UBF8T346G9.Office/User%20Content.localized/Templates.localized/&#23433;&#20840;&#21069;&#27839;&#23454;&#39564;&#25253;&#21578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安全前沿实验报告模版.dotx</Template>
  <TotalTime>12</TotalTime>
  <Pages>5</Pages>
  <Words>142</Words>
  <Characters>816</Characters>
  <Application>Microsoft Office Word</Application>
  <DocSecurity>0</DocSecurity>
  <Lines>6</Lines>
  <Paragraphs>1</Paragraphs>
  <ScaleCrop>false</ScaleCrop>
  <Company>xidian university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曹寅峰</dc:creator>
  <cp:lastModifiedBy>. Manix</cp:lastModifiedBy>
  <cp:revision>21</cp:revision>
  <dcterms:created xsi:type="dcterms:W3CDTF">2019-05-14T12:36:00Z</dcterms:created>
  <dcterms:modified xsi:type="dcterms:W3CDTF">2019-05-14T12:54:00Z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