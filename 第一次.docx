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3F" w:rsidRDefault="008D1293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:rsidR="00BD493F" w:rsidRDefault="00BD493F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:rsidR="00BD493F" w:rsidRDefault="008D1293">
      <w:pPr>
        <w:ind w:firstLineChars="245" w:firstLine="882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>安全前沿讨论班（I）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:rsidR="00BD493F" w:rsidRDefault="00BD493F">
      <w:pPr>
        <w:ind w:firstLineChars="200" w:firstLine="300"/>
        <w:jc w:val="left"/>
        <w:rPr>
          <w:rFonts w:ascii="仿宋_GB2312" w:eastAsia="仿宋_GB2312"/>
          <w:b/>
          <w:sz w:val="15"/>
          <w:szCs w:val="15"/>
        </w:rPr>
      </w:pPr>
    </w:p>
    <w:p w:rsidR="00BD493F" w:rsidRDefault="008D1293">
      <w:pPr>
        <w:ind w:firstLineChars="400" w:firstLine="128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</w:t>
      </w:r>
      <w:r w:rsidR="00B05F11" w:rsidRPr="00B05F11">
        <w:rPr>
          <w:rFonts w:ascii="仿宋_GB2312" w:eastAsia="仿宋_GB2312" w:hint="eastAsia"/>
          <w:b/>
          <w:sz w:val="32"/>
          <w:szCs w:val="32"/>
          <w:u w:val="single"/>
        </w:rPr>
        <w:t>Python入门实践案例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      </w:t>
      </w:r>
    </w:p>
    <w:p w:rsidR="00BD493F" w:rsidRDefault="00BD493F">
      <w:pPr>
        <w:jc w:val="left"/>
        <w:rPr>
          <w:rFonts w:ascii="仿宋_GB2312" w:eastAsia="仿宋_GB2312"/>
          <w:sz w:val="28"/>
          <w:szCs w:val="28"/>
        </w:rPr>
      </w:pPr>
    </w:p>
    <w:p w:rsidR="00BD493F" w:rsidRDefault="008D129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学  院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B05F11">
        <w:rPr>
          <w:rFonts w:ascii="仿宋_GB2312" w:eastAsia="仿宋_GB2312" w:hint="eastAsia"/>
          <w:sz w:val="28"/>
          <w:szCs w:val="28"/>
          <w:u w:val="single"/>
        </w:rPr>
        <w:t>网络与信息安全学院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              班 级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B05F11">
        <w:rPr>
          <w:rFonts w:ascii="仿宋_GB2312" w:eastAsia="仿宋_GB2312"/>
          <w:sz w:val="28"/>
          <w:szCs w:val="28"/>
          <w:u w:val="single"/>
        </w:rPr>
        <w:t>1618019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</w:p>
    <w:p w:rsidR="00BD493F" w:rsidRDefault="008D1293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姓  名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="00B05F11">
        <w:rPr>
          <w:rFonts w:ascii="仿宋_GB2312" w:eastAsia="仿宋_GB2312" w:hint="eastAsia"/>
          <w:sz w:val="28"/>
          <w:szCs w:val="28"/>
          <w:u w:val="single"/>
        </w:rPr>
        <w:t>曹寅峰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int="eastAsia"/>
          <w:sz w:val="28"/>
          <w:szCs w:val="28"/>
        </w:rPr>
        <w:t xml:space="preserve">                 学 号</w:t>
      </w:r>
      <w:r w:rsidR="00B05F11">
        <w:rPr>
          <w:rFonts w:ascii="仿宋_GB2312" w:eastAsia="仿宋_GB2312"/>
          <w:sz w:val="28"/>
          <w:szCs w:val="28"/>
          <w:u w:val="single"/>
        </w:rPr>
        <w:t>16020610025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</w:t>
      </w:r>
    </w:p>
    <w:p w:rsidR="00BD493F" w:rsidRDefault="008D129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BD493F" w:rsidRDefault="00BD493F">
      <w:pPr>
        <w:jc w:val="left"/>
        <w:rPr>
          <w:rFonts w:ascii="仿宋_GB2312" w:eastAsia="仿宋_GB2312" w:hint="eastAsia"/>
          <w:sz w:val="24"/>
          <w:szCs w:val="24"/>
        </w:rPr>
      </w:pPr>
    </w:p>
    <w:tbl>
      <w:tblPr>
        <w:tblStyle w:val="a3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BD493F">
        <w:trPr>
          <w:trHeight w:val="3050"/>
        </w:trPr>
        <w:tc>
          <w:tcPr>
            <w:tcW w:w="8720" w:type="dxa"/>
          </w:tcPr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BD493F">
        <w:trPr>
          <w:trHeight w:val="3109"/>
        </w:trPr>
        <w:tc>
          <w:tcPr>
            <w:tcW w:w="8720" w:type="dxa"/>
          </w:tcPr>
          <w:p w:rsidR="00BD493F" w:rsidRDefault="008D1293" w:rsidP="00D45E4A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lastRenderedPageBreak/>
              <w:t>实验目的</w:t>
            </w:r>
          </w:p>
          <w:p w:rsidR="00BD493F" w:rsidRDefault="00D45E4A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练习，回顾python的基本语法，控制流等，并在最后实现一个简单的拼写检查器</w:t>
            </w:r>
          </w:p>
          <w:p w:rsidR="00890163" w:rsidRPr="00D45E4A" w:rsidRDefault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实验环境</w:t>
            </w:r>
          </w:p>
          <w:p w:rsidR="00BD493F" w:rsidRDefault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Python3.5 ,</w:t>
            </w:r>
            <w:proofErr w:type="spellStart"/>
            <w:r>
              <w:rPr>
                <w:rFonts w:ascii="仿宋_GB2312" w:eastAsia="仿宋_GB2312"/>
                <w:sz w:val="24"/>
                <w:szCs w:val="24"/>
              </w:rPr>
              <w:t>Jupyter</w:t>
            </w:r>
            <w:proofErr w:type="spellEnd"/>
            <w:r>
              <w:rPr>
                <w:rFonts w:ascii="仿宋_GB2312" w:eastAsia="仿宋_GB2312"/>
                <w:sz w:val="24"/>
                <w:szCs w:val="24"/>
              </w:rPr>
              <w:t xml:space="preserve"> notebook</w:t>
            </w:r>
          </w:p>
          <w:p w:rsidR="00890163" w:rsidRDefault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实验基本原理及步骤</w:t>
            </w:r>
          </w:p>
          <w:p w:rsidR="00BD493F" w:rsidRDefault="00890163" w:rsidP="00890163">
            <w:pPr>
              <w:pStyle w:val="2"/>
            </w:pPr>
            <w:r w:rsidRPr="00890163">
              <w:drawing>
                <wp:anchor distT="0" distB="0" distL="114300" distR="114300" simplePos="0" relativeHeight="251659264" behindDoc="0" locked="0" layoutInCell="1" allowOverlap="1" wp14:anchorId="69082544" wp14:editId="5D887633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737870</wp:posOffset>
                  </wp:positionV>
                  <wp:extent cx="5400040" cy="3511550"/>
                  <wp:effectExtent l="0" t="0" r="0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1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BMI</w:t>
            </w:r>
            <w:r>
              <w:rPr>
                <w:rFonts w:hint="eastAsia"/>
              </w:rPr>
              <w:t>计算</w:t>
            </w:r>
          </w:p>
          <w:p w:rsidR="00890163" w:rsidRPr="00890163" w:rsidRDefault="00890163" w:rsidP="00890163">
            <w:pPr>
              <w:rPr>
                <w:rFonts w:hint="eastAsia"/>
              </w:rPr>
            </w:pPr>
          </w:p>
          <w:p w:rsidR="00BD493F" w:rsidRDefault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根据题意，通过计算BMI后用if判断BMI范围即可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computeBMI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height,weight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>):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"""compute BMI value based on height and weight"""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res=weight/(height*height)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return res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internationalBMI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>(BMI):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"""return international BMI index, the input parameter is BMI value"""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lastRenderedPageBreak/>
              <w:t xml:space="preserve">    res=''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if BMI&gt;=30: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res='肥胖'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elif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 xml:space="preserve"> BMI&gt;=25: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res='偏胖'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elif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 xml:space="preserve"> BMI&gt;18.5: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res='正常'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else: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res='偏瘦'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return res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domesticBMI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>(BMI):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"""return domestic BMI index, the input parameter is BMI value"""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res=''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if BMI&gt;=38: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res='肥胖'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elif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 xml:space="preserve"> BMI&gt;=24: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res='偏胖'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elif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 xml:space="preserve"> BMI&gt;18.5: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res='正常'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else: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res='偏瘦'</w:t>
            </w:r>
          </w:p>
          <w:p w:rsidR="00BD493F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return res</w:t>
            </w:r>
          </w:p>
          <w:p w:rsidR="00890163" w:rsidRPr="00890163" w:rsidRDefault="00890163" w:rsidP="00890163">
            <w:pPr>
              <w:pStyle w:val="2"/>
              <w:rPr>
                <w:rFonts w:hint="eastAsia"/>
              </w:rPr>
            </w:pPr>
            <w:r w:rsidRPr="00890163">
              <w:lastRenderedPageBreak/>
              <w:drawing>
                <wp:anchor distT="0" distB="0" distL="114300" distR="114300" simplePos="0" relativeHeight="251661312" behindDoc="0" locked="0" layoutInCell="1" allowOverlap="1" wp14:anchorId="7AA03AB2" wp14:editId="669B8598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593090</wp:posOffset>
                  </wp:positionV>
                  <wp:extent cx="5400040" cy="1889125"/>
                  <wp:effectExtent l="0" t="0" r="0" b="317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字符串输出</w:t>
            </w:r>
          </w:p>
          <w:p w:rsidR="00BD493F" w:rsidRDefault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题中要求保留</w:t>
            </w:r>
            <w:r w:rsidR="007533D7">
              <w:rPr>
                <w:rFonts w:ascii="仿宋_GB2312" w:eastAsia="仿宋_GB2312" w:hint="eastAsia"/>
                <w:sz w:val="24"/>
                <w:szCs w:val="24"/>
              </w:rPr>
              <w:t>一段英文中</w:t>
            </w:r>
            <w:r>
              <w:rPr>
                <w:rFonts w:ascii="仿宋_GB2312" w:eastAsia="仿宋_GB2312" w:hint="eastAsia"/>
                <w:sz w:val="24"/>
                <w:szCs w:val="24"/>
              </w:rPr>
              <w:t>首字母为</w:t>
            </w:r>
            <w:r>
              <w:rPr>
                <w:rFonts w:ascii="仿宋_GB2312" w:eastAsia="仿宋_GB2312"/>
                <w:sz w:val="24"/>
                <w:szCs w:val="24"/>
              </w:rPr>
              <w:t>h-z</w:t>
            </w:r>
            <w:r>
              <w:rPr>
                <w:rFonts w:ascii="仿宋_GB2312" w:eastAsia="仿宋_GB2312" w:hint="eastAsia"/>
                <w:sz w:val="24"/>
                <w:szCs w:val="24"/>
              </w:rPr>
              <w:t>的单词</w:t>
            </w:r>
          </w:p>
          <w:p w:rsidR="00CA4342" w:rsidRPr="007533D7" w:rsidRDefault="00CA4342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总体思路为：</w:t>
            </w:r>
          </w:p>
          <w:p w:rsidR="00CA4342" w:rsidRPr="007533D7" w:rsidRDefault="00CA4342" w:rsidP="00CA4342">
            <w:pPr>
              <w:pStyle w:val="a4"/>
              <w:numPr>
                <w:ilvl w:val="0"/>
                <w:numId w:val="3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将输入字符串分割成单词列表</w:t>
            </w:r>
          </w:p>
          <w:p w:rsidR="00CA4342" w:rsidRPr="007533D7" w:rsidRDefault="00CA4342" w:rsidP="00CA4342">
            <w:pPr>
              <w:pStyle w:val="a4"/>
              <w:numPr>
                <w:ilvl w:val="0"/>
                <w:numId w:val="3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利用</w:t>
            </w:r>
            <w:proofErr w:type="spellStart"/>
            <w:r w:rsidRPr="007533D7">
              <w:rPr>
                <w:rFonts w:ascii="仿宋_GB2312" w:eastAsia="仿宋_GB2312"/>
                <w:b/>
                <w:sz w:val="24"/>
                <w:szCs w:val="24"/>
              </w:rPr>
              <w:t>ord</w:t>
            </w:r>
            <w:proofErr w:type="spellEnd"/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函数判断每个单词的首字母是否在范围内，如果在范围内，添加到一个新列表中，防止引用出错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=input('input your string')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=list(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oristr.lower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().split(' '))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reslist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=[]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>3print(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for word in 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ord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(word[0])&lt;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ord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 xml:space="preserve">('h') or 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ord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(word[0])&gt;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ord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('z'):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    continue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else: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reslist.append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(word)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for word in 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reslist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CA4342" w:rsidRDefault="00CA4342" w:rsidP="00CA4342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print(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word.upper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())</w:t>
            </w: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7533D7" w:rsidRDefault="007533D7" w:rsidP="007533D7">
            <w:pPr>
              <w:pStyle w:val="2"/>
            </w:pPr>
            <w:r w:rsidRPr="007533D7">
              <w:lastRenderedPageBreak/>
              <w:drawing>
                <wp:anchor distT="0" distB="0" distL="114300" distR="114300" simplePos="0" relativeHeight="251663360" behindDoc="0" locked="0" layoutInCell="1" allowOverlap="1" wp14:anchorId="667BE526" wp14:editId="4BE68A03">
                  <wp:simplePos x="0" y="0"/>
                  <wp:positionH relativeFrom="column">
                    <wp:posOffset>-64771</wp:posOffset>
                  </wp:positionH>
                  <wp:positionV relativeFrom="paragraph">
                    <wp:posOffset>687070</wp:posOffset>
                  </wp:positionV>
                  <wp:extent cx="5769063" cy="1489075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443" cy="148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字符串操作</w:t>
            </w:r>
          </w:p>
          <w:p w:rsid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sz w:val="24"/>
                <w:szCs w:val="24"/>
              </w:rPr>
              <w:t>题中要求</w:t>
            </w:r>
            <w:r>
              <w:rPr>
                <w:rFonts w:ascii="仿宋_GB2312" w:eastAsia="仿宋_GB2312" w:hint="eastAsia"/>
                <w:sz w:val="24"/>
                <w:szCs w:val="24"/>
              </w:rPr>
              <w:t>输入一个列表和一个字符串，</w:t>
            </w:r>
            <w:r w:rsidRPr="007533D7">
              <w:rPr>
                <w:rFonts w:ascii="仿宋_GB2312" w:eastAsia="仿宋_GB2312" w:hint="eastAsia"/>
                <w:sz w:val="24"/>
                <w:szCs w:val="24"/>
              </w:rPr>
              <w:t>对</w:t>
            </w:r>
            <w:r>
              <w:rPr>
                <w:rFonts w:ascii="仿宋_GB2312" w:eastAsia="仿宋_GB2312" w:hint="eastAsia"/>
                <w:sz w:val="24"/>
                <w:szCs w:val="24"/>
              </w:rPr>
              <w:t>列表进行操作，字符串如果在原来列表中存在则弹出一个，不存在则加入，空输入弹出最后一个，quit退出程序</w:t>
            </w:r>
          </w:p>
          <w:p w:rsidR="007533D7" w:rsidRDefault="007533D7" w:rsidP="007533D7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总体思路为：</w:t>
            </w:r>
          </w:p>
          <w:p w:rsidR="007533D7" w:rsidRPr="007533D7" w:rsidRDefault="007533D7" w:rsidP="007533D7">
            <w:pPr>
              <w:pStyle w:val="a4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利用if判断输入的字符串是否为quit，是则直接return</w:t>
            </w:r>
          </w:p>
          <w:p w:rsidR="007533D7" w:rsidRDefault="007533D7" w:rsidP="007533D7">
            <w:pPr>
              <w:pStyle w:val="a4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如果不是quit，则按照要求操作字符串</w:t>
            </w:r>
          </w:p>
          <w:p w:rsidR="007533D7" w:rsidRPr="007533D7" w:rsidRDefault="007533D7" w:rsidP="007533D7">
            <w:pPr>
              <w:pStyle w:val="a4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用循环结构，所以函数不需要有返回值，直接打印结果即可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>def checklist(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givenlist,oristr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oristr.strip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()=='':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tmp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=[]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tmp.extend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givenlist.pop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print('{} pop from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list'.format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tmp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[-1]))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=='quit':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print('Goodbye!')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 xml:space="preserve"> in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givenlist.remove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print('1 instance of {} removed from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list'.format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 xml:space="preserve"> not in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givenlist.append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print('1 instance of {} appended to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list'.format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return 0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=['cat', 'goat', 'cat']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>while(1):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print('look at all the animals',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=input('enter the name of an animal:')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=='quit':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print('Goodbye!')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break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checklist(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givenlist,oristr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7533D7" w:rsidRDefault="007533D7" w:rsidP="007533D7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>print('\n')</w:t>
            </w:r>
          </w:p>
          <w:p w:rsidR="007533D7" w:rsidRDefault="00DA0BB7" w:rsidP="007533D7">
            <w:pPr>
              <w:pStyle w:val="2"/>
            </w:pPr>
            <w:r w:rsidRPr="007533D7">
              <w:drawing>
                <wp:anchor distT="0" distB="0" distL="114300" distR="114300" simplePos="0" relativeHeight="251665408" behindDoc="0" locked="0" layoutInCell="1" allowOverlap="1" wp14:anchorId="03BA90CE" wp14:editId="4BDED82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677083</wp:posOffset>
                  </wp:positionV>
                  <wp:extent cx="5400040" cy="2604770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0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533D7">
              <w:rPr>
                <w:rFonts w:hint="eastAsia"/>
              </w:rPr>
              <w:t>单词检查</w:t>
            </w:r>
            <w:r w:rsidR="007533D7">
              <w:rPr>
                <w:rFonts w:hint="eastAsia"/>
              </w:rPr>
              <w:t xml:space="preserve"> Part</w:t>
            </w:r>
            <w:r w:rsidR="007533D7">
              <w:t>1</w:t>
            </w:r>
          </w:p>
          <w:p w:rsidR="007533D7" w:rsidRDefault="007533D7" w:rsidP="007533D7"/>
          <w:p w:rsidR="00DA0BB7" w:rsidRDefault="00DA0BB7" w:rsidP="007533D7"/>
          <w:p w:rsidR="00DA0BB7" w:rsidRDefault="00DA0BB7" w:rsidP="007533D7"/>
          <w:p w:rsidR="00DA0BB7" w:rsidRDefault="00DA0BB7" w:rsidP="007533D7"/>
          <w:p w:rsidR="00DA0BB7" w:rsidRDefault="00DA0BB7" w:rsidP="007533D7"/>
          <w:p w:rsidR="00DA0BB7" w:rsidRDefault="00DA0BB7" w:rsidP="007533D7"/>
          <w:p w:rsidR="00DA0BB7" w:rsidRDefault="00DA0BB7" w:rsidP="00DA0BB7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DA0BB7">
              <w:rPr>
                <w:rFonts w:ascii="仿宋_GB2312" w:eastAsia="仿宋_GB2312" w:hint="eastAsia"/>
                <w:sz w:val="24"/>
                <w:szCs w:val="24"/>
              </w:rPr>
              <w:lastRenderedPageBreak/>
              <w:t>第一部分</w:t>
            </w:r>
            <w:r>
              <w:rPr>
                <w:rFonts w:ascii="仿宋_GB2312" w:eastAsia="仿宋_GB2312" w:hint="eastAsia"/>
                <w:sz w:val="24"/>
                <w:szCs w:val="24"/>
              </w:rPr>
              <w:t>要求我们完成第一个拼写检查函数，输入两个字符串（不区分大小写）</w:t>
            </w:r>
          </w:p>
          <w:p w:rsid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如果完全相同返回0，长度相同但有一个字母不同返回1，其他返回2</w:t>
            </w:r>
          </w:p>
          <w:p w:rsidR="00DA0BB7" w:rsidRDefault="00DA0BB7" w:rsidP="00DA0BB7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  <w:r w:rsidRPr="00DA0BB7">
              <w:rPr>
                <w:rFonts w:ascii="仿宋_GB2312" w:eastAsia="仿宋_GB2312" w:hint="eastAsia"/>
                <w:b/>
                <w:sz w:val="24"/>
                <w:szCs w:val="24"/>
              </w:rPr>
              <w:t>总体思路为：</w:t>
            </w:r>
          </w:p>
          <w:p w:rsidR="00DA0BB7" w:rsidRPr="00B854DF" w:rsidRDefault="00B854DF" w:rsidP="00B854DF">
            <w:pPr>
              <w:pStyle w:val="a4"/>
              <w:numPr>
                <w:ilvl w:val="0"/>
                <w:numId w:val="5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 w:rsidRPr="00B854DF">
              <w:rPr>
                <w:rFonts w:ascii="仿宋_GB2312" w:eastAsia="仿宋_GB2312" w:hint="eastAsia"/>
                <w:b/>
                <w:sz w:val="24"/>
                <w:szCs w:val="24"/>
              </w:rPr>
              <w:t>先从简单的判断，都转换为小写字母，如果完全相同，返回0</w:t>
            </w:r>
          </w:p>
          <w:p w:rsidR="00B854DF" w:rsidRDefault="00B854DF" w:rsidP="00B854DF">
            <w:pPr>
              <w:pStyle w:val="a4"/>
              <w:numPr>
                <w:ilvl w:val="0"/>
                <w:numId w:val="5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对于1的情况，比较长度后遍历对比每一位字母，记录不同字母的数量，如果数量为1则返回1</w:t>
            </w:r>
          </w:p>
          <w:p w:rsidR="00B854DF" w:rsidRPr="00B854DF" w:rsidRDefault="00B854DF" w:rsidP="00B854DF">
            <w:pPr>
              <w:pStyle w:val="a4"/>
              <w:numPr>
                <w:ilvl w:val="0"/>
                <w:numId w:val="5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其他情况返回2</w:t>
            </w:r>
          </w:p>
          <w:p w:rsidR="00DA0BB7" w:rsidRDefault="00DA0BB7" w:rsidP="00DA0BB7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find_mismatch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(str1,str2):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str1=str1.lower()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str2=str2.lower()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if str1==str2: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len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(str1)==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len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(str2):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count=0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for 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 xml:space="preserve"> in range(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len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(str1)):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    if str1[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]!=str2[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]: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        count=count+1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=i+1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if count==1: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    return 1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else:</w:t>
            </w:r>
          </w:p>
          <w:p w:rsid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return 2</w:t>
            </w:r>
          </w:p>
          <w:p w:rsidR="00B854DF" w:rsidRDefault="00B854DF" w:rsidP="00B854DF">
            <w:pPr>
              <w:pStyle w:val="2"/>
            </w:pPr>
            <w:r w:rsidRPr="00B854DF">
              <w:lastRenderedPageBreak/>
              <w:drawing>
                <wp:anchor distT="0" distB="0" distL="114300" distR="114300" simplePos="0" relativeHeight="251667456" behindDoc="0" locked="0" layoutInCell="1" allowOverlap="1" wp14:anchorId="4F3232BF" wp14:editId="786A796A">
                  <wp:simplePos x="0" y="0"/>
                  <wp:positionH relativeFrom="column">
                    <wp:posOffset>18809</wp:posOffset>
                  </wp:positionH>
                  <wp:positionV relativeFrom="paragraph">
                    <wp:posOffset>682209</wp:posOffset>
                  </wp:positionV>
                  <wp:extent cx="5400040" cy="204597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单词拼写</w:t>
            </w:r>
            <w:r>
              <w:rPr>
                <w:rFonts w:hint="eastAsia"/>
              </w:rPr>
              <w:t>Part</w:t>
            </w:r>
            <w:r>
              <w:t>2</w:t>
            </w:r>
          </w:p>
          <w:p w:rsidR="00BD493F" w:rsidRPr="00BB42B1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B42B1">
              <w:rPr>
                <w:rFonts w:ascii="仿宋_GB2312" w:eastAsia="仿宋_GB2312" w:hint="eastAsia"/>
                <w:sz w:val="24"/>
                <w:szCs w:val="24"/>
              </w:rPr>
              <w:t>和上一部分类似，只是返回</w:t>
            </w:r>
            <w:r w:rsidRPr="00BB42B1">
              <w:rPr>
                <w:rFonts w:ascii="仿宋_GB2312" w:eastAsia="仿宋_GB2312"/>
                <w:sz w:val="24"/>
                <w:szCs w:val="24"/>
              </w:rPr>
              <w:t>1</w:t>
            </w:r>
            <w:r w:rsidRPr="00BB42B1">
              <w:rPr>
                <w:rFonts w:ascii="仿宋_GB2312" w:eastAsia="仿宋_GB2312" w:hint="eastAsia"/>
                <w:sz w:val="24"/>
                <w:szCs w:val="24"/>
              </w:rPr>
              <w:t>的判断条件不同，变为通过删减或者增加一个字母可以和另一个单词相同</w:t>
            </w:r>
          </w:p>
          <w:p w:rsidR="00B854DF" w:rsidRDefault="00B854DF" w:rsidP="00B854DF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  <w:r w:rsidRPr="00DA0BB7">
              <w:rPr>
                <w:rFonts w:ascii="仿宋_GB2312" w:eastAsia="仿宋_GB2312" w:hint="eastAsia"/>
                <w:b/>
                <w:sz w:val="24"/>
                <w:szCs w:val="24"/>
              </w:rPr>
              <w:t>总体思路为：</w:t>
            </w:r>
          </w:p>
          <w:p w:rsidR="00B854DF" w:rsidRPr="00B854DF" w:rsidRDefault="00B854DF" w:rsidP="00B854DF">
            <w:pPr>
              <w:pStyle w:val="a4"/>
              <w:numPr>
                <w:ilvl w:val="0"/>
                <w:numId w:val="6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 w:rsidRPr="00B854DF">
              <w:rPr>
                <w:rFonts w:ascii="仿宋_GB2312" w:eastAsia="仿宋_GB2312" w:hint="eastAsia"/>
                <w:b/>
                <w:sz w:val="24"/>
                <w:szCs w:val="24"/>
              </w:rPr>
              <w:t>先从简单的判断，都转换为小写字母，如果完全相同，返回0</w:t>
            </w:r>
          </w:p>
          <w:p w:rsidR="00B854DF" w:rsidRPr="00B854DF" w:rsidRDefault="00B854DF" w:rsidP="00B854DF">
            <w:pPr>
              <w:pStyle w:val="a4"/>
              <w:numPr>
                <w:ilvl w:val="0"/>
                <w:numId w:val="6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对于1的情况，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>我们先找出较长的单词（较短的单词可能需要遍历字母表），然后逐个删去里面的一个字母，和另一个单词对比，相同则返回1</w:t>
            </w:r>
          </w:p>
          <w:p w:rsidR="00B854DF" w:rsidRPr="00B854DF" w:rsidRDefault="00B854DF" w:rsidP="00B854DF">
            <w:pPr>
              <w:pStyle w:val="a4"/>
              <w:numPr>
                <w:ilvl w:val="0"/>
                <w:numId w:val="6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其他情况返回2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># Type your function here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single_insert_or_delete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(str1,str2):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str1=str1.lower()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str2=str2.lower()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if str1==str2: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flag=0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len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(str1)&lt;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len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(str2):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str1,str2=str2,str1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=0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for char in str1: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resstr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=str1[: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]+str1[i+1:]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=i+1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lastRenderedPageBreak/>
              <w:t xml:space="preserve">        if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resstr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==str2: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    return 1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else: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return 2</w:t>
            </w:r>
          </w:p>
          <w:p w:rsidR="00BD493F" w:rsidRDefault="00BB42B1" w:rsidP="00BB42B1">
            <w:pPr>
              <w:pStyle w:val="2"/>
            </w:pPr>
            <w:r>
              <w:rPr>
                <w:rFonts w:hint="eastAsia"/>
              </w:rPr>
              <w:t>单词拼写</w:t>
            </w:r>
            <w:r>
              <w:t>Part3</w:t>
            </w:r>
          </w:p>
          <w:p w:rsidR="00BB42B1" w:rsidRPr="00BB42B1" w:rsidRDefault="00BB42B1" w:rsidP="00BB42B1">
            <w:pPr>
              <w:rPr>
                <w:rFonts w:hint="eastAsia"/>
              </w:rPr>
            </w:pPr>
            <w:r w:rsidRPr="00BB42B1">
              <w:drawing>
                <wp:anchor distT="0" distB="0" distL="114300" distR="114300" simplePos="0" relativeHeight="251669504" behindDoc="0" locked="0" layoutInCell="1" allowOverlap="1" wp14:anchorId="0DDA0C4A" wp14:editId="42BCF8B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203835</wp:posOffset>
                  </wp:positionV>
                  <wp:extent cx="5400040" cy="3566160"/>
                  <wp:effectExtent l="0" t="0" r="0" b="254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BB42B1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第三部分</w:t>
            </w:r>
            <w:r w:rsidR="00147C55">
              <w:rPr>
                <w:rFonts w:ascii="仿宋_GB2312" w:eastAsia="仿宋_GB2312" w:hint="eastAsia"/>
                <w:sz w:val="24"/>
                <w:szCs w:val="24"/>
              </w:rPr>
              <w:t>结合上面两个函数</w:t>
            </w:r>
            <w:r w:rsidR="009D23D1">
              <w:rPr>
                <w:rFonts w:ascii="仿宋_GB2312" w:eastAsia="仿宋_GB2312" w:hint="eastAsia"/>
                <w:sz w:val="24"/>
                <w:szCs w:val="24"/>
              </w:rPr>
              <w:t>（纠正函数）</w:t>
            </w:r>
            <w:r w:rsidR="00147C55">
              <w:rPr>
                <w:rFonts w:ascii="仿宋_GB2312" w:eastAsia="仿宋_GB2312" w:hint="eastAsia"/>
                <w:sz w:val="24"/>
                <w:szCs w:val="24"/>
              </w:rPr>
              <w:t>，当返回为1时，利用正确的单词列表</w:t>
            </w:r>
            <w:r w:rsidR="009D23D1">
              <w:rPr>
                <w:rFonts w:ascii="仿宋_GB2312" w:eastAsia="仿宋_GB2312" w:hint="eastAsia"/>
                <w:sz w:val="24"/>
                <w:szCs w:val="24"/>
              </w:rPr>
              <w:t>替换</w:t>
            </w:r>
            <w:r w:rsidR="00147C55">
              <w:rPr>
                <w:rFonts w:ascii="仿宋_GB2312" w:eastAsia="仿宋_GB2312" w:hint="eastAsia"/>
                <w:sz w:val="24"/>
                <w:szCs w:val="24"/>
              </w:rPr>
              <w:t>字符串</w:t>
            </w:r>
            <w:r w:rsidR="009D23D1">
              <w:rPr>
                <w:rFonts w:ascii="仿宋_GB2312" w:eastAsia="仿宋_GB2312" w:hint="eastAsia"/>
                <w:sz w:val="24"/>
                <w:szCs w:val="24"/>
              </w:rPr>
              <w:t>，达到纠正的效果</w:t>
            </w:r>
          </w:p>
          <w:p w:rsidR="009D23D1" w:rsidRDefault="009D23D1" w:rsidP="009D23D1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  <w:r w:rsidRPr="00DA0BB7">
              <w:rPr>
                <w:rFonts w:ascii="仿宋_GB2312" w:eastAsia="仿宋_GB2312" w:hint="eastAsia"/>
                <w:b/>
                <w:sz w:val="24"/>
                <w:szCs w:val="24"/>
              </w:rPr>
              <w:t>总体思路为：</w:t>
            </w:r>
          </w:p>
          <w:p w:rsidR="009D23D1" w:rsidRDefault="00DD0A43" w:rsidP="009D23D1">
            <w:pPr>
              <w:pStyle w:val="a4"/>
              <w:numPr>
                <w:ilvl w:val="0"/>
                <w:numId w:val="7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首先一定要保证前两个纠正函数没写错</w:t>
            </w:r>
          </w:p>
          <w:p w:rsidR="00DD0A43" w:rsidRPr="00B854DF" w:rsidRDefault="00DD0A43" w:rsidP="009D23D1">
            <w:pPr>
              <w:pStyle w:val="a4"/>
              <w:numPr>
                <w:ilvl w:val="0"/>
                <w:numId w:val="7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将字符串处理成列表</w:t>
            </w:r>
          </w:p>
          <w:p w:rsidR="009D23D1" w:rsidRPr="00B854DF" w:rsidRDefault="00DD0A43" w:rsidP="009D23D1">
            <w:pPr>
              <w:pStyle w:val="a4"/>
              <w:numPr>
                <w:ilvl w:val="0"/>
                <w:numId w:val="7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利用if</w:t>
            </w:r>
            <w:r>
              <w:rPr>
                <w:rFonts w:ascii="仿宋_GB2312" w:eastAsia="仿宋_GB2312"/>
                <w:b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>or，如果有任意一个纠正函数为1，则用正确单词替换列表中的单词</w:t>
            </w:r>
          </w:p>
          <w:p w:rsidR="009D23D1" w:rsidRDefault="00DD0A43" w:rsidP="009D23D1">
            <w:pPr>
              <w:pStyle w:val="a4"/>
              <w:numPr>
                <w:ilvl w:val="0"/>
                <w:numId w:val="7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将列表转换回字符串</w:t>
            </w:r>
          </w:p>
          <w:p w:rsidR="00DD0A43" w:rsidRDefault="00DD0A43" w:rsidP="00DD0A43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</w:p>
          <w:p w:rsidR="00DD0A43" w:rsidRDefault="00DD0A43" w:rsidP="00DD0A43">
            <w:pPr>
              <w:spacing w:line="480" w:lineRule="exact"/>
              <w:rPr>
                <w:rFonts w:ascii="仿宋_GB2312" w:eastAsia="仿宋_GB2312" w:hint="eastAsia"/>
                <w:b/>
                <w:sz w:val="24"/>
                <w:szCs w:val="24"/>
              </w:rPr>
            </w:pP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lastRenderedPageBreak/>
              <w:t># Type your function here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spelling_corrector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oristr,correct_spell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):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=list(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oristr.lower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().split(' '))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res=''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count=0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for word in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for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cword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 xml:space="preserve"> in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correct_spell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    word=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word.lower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()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   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cword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=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cword.lower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()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    if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single_insert_or_delete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word,cword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 xml:space="preserve">)==1 or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find_mismatch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word,cword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)==1: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       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[count]=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cword</w:t>
            </w:r>
            <w:proofErr w:type="spellEnd"/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        break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count=count+1</w:t>
            </w:r>
          </w:p>
          <w:p w:rsidR="00BD493F" w:rsidRDefault="00DD0A4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return ' '.join(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实验结果分析及回答问题（或测试环境及测试结果）</w:t>
            </w:r>
          </w:p>
          <w:p w:rsidR="00BD493F" w:rsidRDefault="00DD0A43" w:rsidP="00DD0A43">
            <w:pPr>
              <w:pStyle w:val="2"/>
              <w:numPr>
                <w:ilvl w:val="0"/>
                <w:numId w:val="8"/>
              </w:numPr>
            </w:pPr>
            <w:r>
              <w:rPr>
                <w:rFonts w:hint="eastAsia"/>
              </w:rPr>
              <w:lastRenderedPageBreak/>
              <w:t>BMI</w:t>
            </w:r>
            <w:r>
              <w:rPr>
                <w:rFonts w:hint="eastAsia"/>
              </w:rPr>
              <w:t>计算</w:t>
            </w:r>
            <w:r w:rsidRPr="00DD0A43">
              <w:drawing>
                <wp:anchor distT="0" distB="0" distL="114300" distR="114300" simplePos="0" relativeHeight="251671552" behindDoc="0" locked="0" layoutInCell="1" allowOverlap="1" wp14:anchorId="3D0ED17B" wp14:editId="6B003D2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768043</wp:posOffset>
                  </wp:positionV>
                  <wp:extent cx="5346700" cy="1663700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DD0A43" w:rsidP="00DD0A43">
            <w:pPr>
              <w:pStyle w:val="2"/>
            </w:pPr>
            <w:r>
              <w:rPr>
                <w:rFonts w:hint="eastAsia"/>
              </w:rPr>
              <w:t>输出字符串</w:t>
            </w:r>
          </w:p>
          <w:p w:rsidR="00BD493F" w:rsidRDefault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2E81FDB2" wp14:editId="09737DC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313055</wp:posOffset>
                  </wp:positionV>
                  <wp:extent cx="5400040" cy="1097280"/>
                  <wp:effectExtent l="0" t="0" r="0" b="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DD0A43" w:rsidP="00DD0A43">
            <w:pPr>
              <w:pStyle w:val="2"/>
            </w:pPr>
            <w:r w:rsidRPr="00DD0A43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1F07B459" wp14:editId="60EFD71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1739756</wp:posOffset>
                  </wp:positionV>
                  <wp:extent cx="5400040" cy="3679825"/>
                  <wp:effectExtent l="0" t="0" r="0" b="3175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字符串操作</w:t>
            </w:r>
          </w:p>
          <w:p w:rsidR="00BD493F" w:rsidRDefault="00DD0A43" w:rsidP="00DD0A43">
            <w:pPr>
              <w:pStyle w:val="2"/>
            </w:pPr>
            <w:r>
              <w:rPr>
                <w:rFonts w:hint="eastAsia"/>
              </w:rPr>
              <w:lastRenderedPageBreak/>
              <w:t>拼写检查</w:t>
            </w:r>
            <w:r>
              <w:rPr>
                <w:rFonts w:hint="eastAsia"/>
              </w:rPr>
              <w:t>Part</w:t>
            </w:r>
            <w:r>
              <w:t>1</w:t>
            </w:r>
          </w:p>
          <w:p w:rsidR="00DD0A43" w:rsidRPr="00DD0A43" w:rsidRDefault="00DD0A43" w:rsidP="00DD0A43">
            <w:pPr>
              <w:rPr>
                <w:rFonts w:hint="eastAsia"/>
              </w:rPr>
            </w:pPr>
            <w:r w:rsidRPr="00DD0A43">
              <w:drawing>
                <wp:anchor distT="0" distB="0" distL="114300" distR="114300" simplePos="0" relativeHeight="251677696" behindDoc="0" locked="0" layoutInCell="1" allowOverlap="1" wp14:anchorId="7551C3CF" wp14:editId="6757CC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191770</wp:posOffset>
                  </wp:positionV>
                  <wp:extent cx="5400040" cy="1711960"/>
                  <wp:effectExtent l="0" t="0" r="0" b="2540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D0A43" w:rsidRDefault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这里注意要逐个对比，不能用n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ot in </w:t>
            </w:r>
            <w:r>
              <w:rPr>
                <w:rFonts w:ascii="仿宋_GB2312" w:eastAsia="仿宋_GB2312" w:hint="eastAsia"/>
                <w:sz w:val="24"/>
                <w:szCs w:val="24"/>
              </w:rPr>
              <w:t>否则</w:t>
            </w:r>
            <w:proofErr w:type="spellStart"/>
            <w:r>
              <w:rPr>
                <w:rFonts w:ascii="仿宋_GB2312" w:eastAsia="仿宋_GB2312"/>
                <w:sz w:val="24"/>
                <w:szCs w:val="24"/>
              </w:rPr>
              <w:t>eesy</w:t>
            </w:r>
            <w:proofErr w:type="spellEnd"/>
            <w:r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szCs w:val="24"/>
              </w:rPr>
              <w:t>和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easy</w:t>
            </w:r>
            <w:r>
              <w:rPr>
                <w:rFonts w:ascii="仿宋_GB2312" w:eastAsia="仿宋_GB2312" w:hint="eastAsia"/>
                <w:sz w:val="24"/>
                <w:szCs w:val="24"/>
              </w:rPr>
              <w:t>，由于有2个</w:t>
            </w:r>
            <w:r>
              <w:rPr>
                <w:rFonts w:ascii="仿宋_GB2312" w:eastAsia="仿宋_GB2312"/>
                <w:sz w:val="24"/>
                <w:szCs w:val="24"/>
              </w:rPr>
              <w:t>e</w:t>
            </w:r>
            <w:r>
              <w:rPr>
                <w:rFonts w:ascii="仿宋_GB2312" w:eastAsia="仿宋_GB2312" w:hint="eastAsia"/>
                <w:sz w:val="24"/>
                <w:szCs w:val="24"/>
              </w:rPr>
              <w:t>无法正确比较</w:t>
            </w:r>
          </w:p>
          <w:p w:rsidR="00DD0A43" w:rsidRDefault="00DD0A43" w:rsidP="00DD0A43">
            <w:pPr>
              <w:pStyle w:val="2"/>
            </w:pPr>
            <w:r>
              <w:rPr>
                <w:rFonts w:hint="eastAsia"/>
              </w:rPr>
              <w:t>单词检查</w:t>
            </w:r>
            <w:r>
              <w:t>Part2</w:t>
            </w:r>
          </w:p>
          <w:p w:rsidR="00DD0A43" w:rsidRPr="00DD0A43" w:rsidRDefault="00DD0A43" w:rsidP="00DD0A43">
            <w:pPr>
              <w:rPr>
                <w:rFonts w:hint="eastAsia"/>
              </w:rPr>
            </w:pPr>
            <w:r w:rsidRPr="00DD0A43">
              <w:drawing>
                <wp:anchor distT="0" distB="0" distL="114300" distR="114300" simplePos="0" relativeHeight="251679744" behindDoc="0" locked="0" layoutInCell="1" allowOverlap="1" wp14:anchorId="3806FE57" wp14:editId="60607D3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208915</wp:posOffset>
                  </wp:positionV>
                  <wp:extent cx="5400040" cy="1431925"/>
                  <wp:effectExtent l="0" t="0" r="0" b="3175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DD0A43" w:rsidP="00DD0A43">
            <w:pPr>
              <w:pStyle w:val="2"/>
            </w:pPr>
            <w:r>
              <w:rPr>
                <w:rFonts w:hint="eastAsia"/>
              </w:rPr>
              <w:t>单词检查</w:t>
            </w:r>
            <w:r>
              <w:rPr>
                <w:rFonts w:hint="eastAsia"/>
              </w:rPr>
              <w:t>part</w:t>
            </w:r>
            <w:r>
              <w:t>3</w:t>
            </w:r>
          </w:p>
          <w:p w:rsidR="00DD0A43" w:rsidRPr="00DD0A43" w:rsidRDefault="00DD0A43" w:rsidP="00DD0A43">
            <w:pPr>
              <w:rPr>
                <w:rFonts w:hint="eastAsia"/>
              </w:rPr>
            </w:pPr>
            <w:r w:rsidRPr="00DD0A43">
              <w:drawing>
                <wp:anchor distT="0" distB="0" distL="114300" distR="114300" simplePos="0" relativeHeight="251681792" behindDoc="0" locked="0" layoutInCell="1" allowOverlap="1" wp14:anchorId="78DE21AC" wp14:editId="0AAEFD0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191770</wp:posOffset>
                  </wp:positionV>
                  <wp:extent cx="5400040" cy="1509395"/>
                  <wp:effectExtent l="0" t="0" r="0" b="1905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DD0A4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经过测试，</w:t>
            </w:r>
            <w:bookmarkStart w:id="0" w:name="_GoBack"/>
            <w:bookmarkEnd w:id="0"/>
            <w:r>
              <w:rPr>
                <w:rFonts w:ascii="仿宋_GB2312" w:eastAsia="仿宋_GB2312" w:hint="eastAsia"/>
                <w:sz w:val="24"/>
                <w:szCs w:val="24"/>
              </w:rPr>
              <w:t>实验结果均和样例相同，说明代码功能正确</w:t>
            </w:r>
          </w:p>
        </w:tc>
      </w:tr>
    </w:tbl>
    <w:p w:rsidR="00BD493F" w:rsidRDefault="00BD493F"/>
    <w:sectPr w:rsidR="00BD493F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6739"/>
    <w:multiLevelType w:val="hybridMultilevel"/>
    <w:tmpl w:val="CB9C92FC"/>
    <w:lvl w:ilvl="0" w:tplc="5750F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E0766"/>
    <w:multiLevelType w:val="hybridMultilevel"/>
    <w:tmpl w:val="950A30CE"/>
    <w:lvl w:ilvl="0" w:tplc="DA904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853E9"/>
    <w:multiLevelType w:val="hybridMultilevel"/>
    <w:tmpl w:val="950A30CE"/>
    <w:lvl w:ilvl="0" w:tplc="DA904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24D31"/>
    <w:multiLevelType w:val="singleLevel"/>
    <w:tmpl w:val="5A224D31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C295F43"/>
    <w:multiLevelType w:val="hybridMultilevel"/>
    <w:tmpl w:val="950A30CE"/>
    <w:lvl w:ilvl="0" w:tplc="DA904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2B2853"/>
    <w:multiLevelType w:val="hybridMultilevel"/>
    <w:tmpl w:val="49104410"/>
    <w:lvl w:ilvl="0" w:tplc="EFF09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350E5"/>
    <w:multiLevelType w:val="hybridMultilevel"/>
    <w:tmpl w:val="E2F2DACC"/>
    <w:lvl w:ilvl="0" w:tplc="646AB5F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B3"/>
    <w:rsid w:val="00147C55"/>
    <w:rsid w:val="007533D7"/>
    <w:rsid w:val="008779B3"/>
    <w:rsid w:val="00890163"/>
    <w:rsid w:val="008D1293"/>
    <w:rsid w:val="009D23D1"/>
    <w:rsid w:val="00B05F11"/>
    <w:rsid w:val="00B854DF"/>
    <w:rsid w:val="00BB42B1"/>
    <w:rsid w:val="00BD493F"/>
    <w:rsid w:val="00CA4342"/>
    <w:rsid w:val="00D45E4A"/>
    <w:rsid w:val="00DA0BB7"/>
    <w:rsid w:val="00DD0A43"/>
    <w:rsid w:val="1018539E"/>
    <w:rsid w:val="1C5F772D"/>
    <w:rsid w:val="1D4B04D2"/>
    <w:rsid w:val="30E32D41"/>
    <w:rsid w:val="45B02DAB"/>
    <w:rsid w:val="48DC6ECD"/>
    <w:rsid w:val="4F8A1D68"/>
    <w:rsid w:val="63F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3FFBE"/>
  <w15:docId w15:val="{5A1E74A9-31B7-CE47-A313-A8E8F421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890163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rsid w:val="008901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rsid w:val="00CA43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yf/Library/Group%20Containers/UBF8T346G9.Office/User%20Content.localized/Templates.localized/&#23433;&#20840;&#21069;&#27839;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安全前沿实验报告模板.dotx</Template>
  <TotalTime>38</TotalTime>
  <Pages>12</Pages>
  <Words>635</Words>
  <Characters>3625</Characters>
  <Application>Microsoft Office Word</Application>
  <DocSecurity>0</DocSecurity>
  <Lines>30</Lines>
  <Paragraphs>8</Paragraphs>
  <ScaleCrop>false</ScaleCrop>
  <Company>xidian university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曹寅峰</dc:creator>
  <cp:lastModifiedBy>. Manix</cp:lastModifiedBy>
  <cp:revision>8</cp:revision>
  <dcterms:created xsi:type="dcterms:W3CDTF">2019-04-10T06:12:00Z</dcterms:created>
  <dcterms:modified xsi:type="dcterms:W3CDTF">2019-04-10T07:44:00Z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