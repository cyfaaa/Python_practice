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93F" w:rsidRDefault="008D1293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西安电子科技大学</w:t>
      </w:r>
    </w:p>
    <w:p w:rsidR="00BD493F" w:rsidRDefault="00BD493F">
      <w:pPr>
        <w:jc w:val="center"/>
        <w:rPr>
          <w:rFonts w:ascii="仿宋_GB2312" w:eastAsia="仿宋_GB2312" w:hAnsi="宋体"/>
          <w:b/>
          <w:sz w:val="36"/>
          <w:szCs w:val="36"/>
        </w:rPr>
      </w:pPr>
    </w:p>
    <w:p w:rsidR="00BD493F" w:rsidRDefault="008D1293">
      <w:pPr>
        <w:ind w:firstLineChars="245" w:firstLine="882"/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  <w:u w:val="single"/>
        </w:rPr>
        <w:t>安全前沿讨论班（I）</w:t>
      </w:r>
      <w:r>
        <w:rPr>
          <w:rFonts w:ascii="仿宋_GB2312" w:eastAsia="仿宋_GB2312" w:hAnsi="宋体" w:hint="eastAsia"/>
          <w:b/>
          <w:sz w:val="36"/>
          <w:szCs w:val="36"/>
        </w:rPr>
        <w:t xml:space="preserve"> 课程实验报告</w:t>
      </w:r>
    </w:p>
    <w:p w:rsidR="00BD493F" w:rsidRDefault="00BD493F">
      <w:pPr>
        <w:ind w:firstLineChars="200" w:firstLine="300"/>
        <w:jc w:val="left"/>
        <w:rPr>
          <w:rFonts w:ascii="仿宋_GB2312" w:eastAsia="仿宋_GB2312"/>
          <w:b/>
          <w:sz w:val="15"/>
          <w:szCs w:val="15"/>
        </w:rPr>
      </w:pPr>
    </w:p>
    <w:p w:rsidR="00BD493F" w:rsidRDefault="008D1293">
      <w:pPr>
        <w:ind w:firstLineChars="400" w:firstLine="1280"/>
        <w:jc w:val="left"/>
        <w:rPr>
          <w:rFonts w:ascii="仿宋_GB2312" w:eastAsia="仿宋_GB2312"/>
          <w:b/>
          <w:sz w:val="32"/>
          <w:szCs w:val="32"/>
          <w:u w:val="single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实验名称 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</w:t>
      </w:r>
      <w:r w:rsidR="00B05F11" w:rsidRPr="00B05F11">
        <w:rPr>
          <w:rFonts w:ascii="仿宋_GB2312" w:eastAsia="仿宋_GB2312" w:hint="eastAsia"/>
          <w:b/>
          <w:sz w:val="32"/>
          <w:szCs w:val="32"/>
          <w:u w:val="single"/>
        </w:rPr>
        <w:t>Python入门实践案例</w:t>
      </w:r>
      <w:r>
        <w:rPr>
          <w:rFonts w:ascii="仿宋_GB2312" w:eastAsia="仿宋_GB2312" w:hint="eastAsia"/>
          <w:b/>
          <w:sz w:val="32"/>
          <w:szCs w:val="32"/>
          <w:u w:val="single"/>
        </w:rPr>
        <w:t xml:space="preserve">                       </w:t>
      </w:r>
    </w:p>
    <w:p w:rsidR="00BD493F" w:rsidRDefault="00BD493F">
      <w:pPr>
        <w:jc w:val="left"/>
        <w:rPr>
          <w:rFonts w:ascii="仿宋_GB2312" w:eastAsia="仿宋_GB2312"/>
          <w:sz w:val="28"/>
          <w:szCs w:val="28"/>
        </w:rPr>
      </w:pP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学  院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B05F11">
        <w:rPr>
          <w:rFonts w:ascii="仿宋_GB2312" w:eastAsia="仿宋_GB2312" w:hint="eastAsia"/>
          <w:sz w:val="28"/>
          <w:szCs w:val="28"/>
          <w:u w:val="single"/>
        </w:rPr>
        <w:t>网络与信息安全学院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8"/>
          <w:szCs w:val="28"/>
        </w:rPr>
        <w:t xml:space="preserve">               班 级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 w:rsidR="00B05F11">
        <w:rPr>
          <w:rFonts w:ascii="仿宋_GB2312" w:eastAsia="仿宋_GB2312"/>
          <w:sz w:val="28"/>
          <w:szCs w:val="28"/>
          <w:u w:val="single"/>
        </w:rPr>
        <w:t>1618019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  <w:u w:val="single"/>
        </w:rPr>
      </w:pPr>
      <w:r>
        <w:rPr>
          <w:rFonts w:ascii="仿宋_GB2312" w:eastAsia="仿宋_GB2312" w:hint="eastAsia"/>
          <w:sz w:val="28"/>
          <w:szCs w:val="28"/>
        </w:rPr>
        <w:t xml:space="preserve">姓  名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</w:t>
      </w:r>
      <w:r w:rsidR="00B05F11">
        <w:rPr>
          <w:rFonts w:ascii="仿宋_GB2312" w:eastAsia="仿宋_GB2312" w:hint="eastAsia"/>
          <w:sz w:val="28"/>
          <w:szCs w:val="28"/>
          <w:u w:val="single"/>
        </w:rPr>
        <w:t>曹寅峰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</w:t>
      </w:r>
      <w:r>
        <w:rPr>
          <w:rFonts w:ascii="仿宋_GB2312" w:eastAsia="仿宋_GB2312" w:hint="eastAsia"/>
          <w:sz w:val="28"/>
          <w:szCs w:val="28"/>
        </w:rPr>
        <w:t xml:space="preserve">                 学 号</w:t>
      </w:r>
      <w:r w:rsidR="00B05F11">
        <w:rPr>
          <w:rFonts w:ascii="仿宋_GB2312" w:eastAsia="仿宋_GB2312"/>
          <w:sz w:val="28"/>
          <w:szCs w:val="28"/>
          <w:u w:val="single"/>
        </w:rPr>
        <w:t>16020610025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      </w:t>
      </w:r>
    </w:p>
    <w:p w:rsidR="00BD493F" w:rsidRDefault="008D1293">
      <w:pPr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 xml:space="preserve">实验日期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F304C8">
        <w:rPr>
          <w:rFonts w:ascii="仿宋_GB2312" w:eastAsia="仿宋_GB2312"/>
          <w:sz w:val="28"/>
          <w:szCs w:val="28"/>
          <w:u w:val="single"/>
        </w:rPr>
        <w:t>2019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年 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F304C8">
        <w:rPr>
          <w:rFonts w:ascii="仿宋_GB2312" w:eastAsia="仿宋_GB2312"/>
          <w:sz w:val="28"/>
          <w:szCs w:val="28"/>
          <w:u w:val="single"/>
        </w:rPr>
        <w:t>4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 xml:space="preserve"> 月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 </w:t>
      </w:r>
      <w:r w:rsidR="00F304C8">
        <w:rPr>
          <w:rFonts w:ascii="仿宋_GB2312" w:eastAsia="仿宋_GB2312"/>
          <w:sz w:val="28"/>
          <w:szCs w:val="28"/>
          <w:u w:val="single"/>
        </w:rPr>
        <w:t>9</w:t>
      </w:r>
      <w:r>
        <w:rPr>
          <w:rFonts w:ascii="仿宋_GB2312" w:eastAsia="仿宋_GB2312" w:hint="eastAsia"/>
          <w:sz w:val="28"/>
          <w:szCs w:val="28"/>
          <w:u w:val="single"/>
        </w:rPr>
        <w:t xml:space="preserve">  </w:t>
      </w:r>
      <w:r>
        <w:rPr>
          <w:rFonts w:ascii="仿宋_GB2312" w:eastAsia="仿宋_GB2312" w:hint="eastAsia"/>
          <w:sz w:val="28"/>
          <w:szCs w:val="28"/>
        </w:rPr>
        <w:t>日</w:t>
      </w:r>
    </w:p>
    <w:p w:rsidR="00BD493F" w:rsidRDefault="00BD493F">
      <w:pPr>
        <w:jc w:val="left"/>
        <w:rPr>
          <w:rFonts w:ascii="仿宋_GB2312" w:eastAsia="仿宋_GB2312" w:hint="eastAsia"/>
          <w:sz w:val="24"/>
          <w:szCs w:val="24"/>
        </w:rPr>
      </w:pPr>
    </w:p>
    <w:tbl>
      <w:tblPr>
        <w:tblStyle w:val="a3"/>
        <w:tblW w:w="8720" w:type="dxa"/>
        <w:tblLayout w:type="fixed"/>
        <w:tblLook w:val="04A0" w:firstRow="1" w:lastRow="0" w:firstColumn="1" w:lastColumn="0" w:noHBand="0" w:noVBand="1"/>
      </w:tblPr>
      <w:tblGrid>
        <w:gridCol w:w="8720"/>
      </w:tblGrid>
      <w:tr w:rsidR="00BD493F">
        <w:trPr>
          <w:trHeight w:val="3050"/>
        </w:trPr>
        <w:tc>
          <w:tcPr>
            <w:tcW w:w="8720" w:type="dxa"/>
          </w:tcPr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指导教师评语：</w:t>
            </w: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jc w:val="lef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指导教师：</w:t>
            </w:r>
          </w:p>
          <w:p w:rsidR="00BD493F" w:rsidRDefault="008D1293">
            <w:pPr>
              <w:jc w:val="left"/>
              <w:rPr>
                <w:rFonts w:ascii="仿宋_GB2312" w:eastAsia="仿宋_GB2312"/>
                <w:sz w:val="28"/>
                <w:szCs w:val="28"/>
                <w:u w:val="single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 xml:space="preserve">                                       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28"/>
                <w:szCs w:val="28"/>
              </w:rPr>
              <w:t>日</w:t>
            </w:r>
          </w:p>
        </w:tc>
      </w:tr>
      <w:tr w:rsidR="00BD493F">
        <w:trPr>
          <w:trHeight w:val="3109"/>
        </w:trPr>
        <w:tc>
          <w:tcPr>
            <w:tcW w:w="8720" w:type="dxa"/>
          </w:tcPr>
          <w:p w:rsidR="00BD493F" w:rsidRDefault="008D1293" w:rsidP="00D45E4A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实验目的</w:t>
            </w:r>
          </w:p>
          <w:p w:rsidR="00BD493F" w:rsidRDefault="00D45E4A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练习，回顾python的基本语法，控制流等，并在最后实现一个简单的拼写检查器</w:t>
            </w:r>
          </w:p>
          <w:p w:rsidR="00890163" w:rsidRPr="00D45E4A" w:rsidRDefault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实验环境</w:t>
            </w: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/>
                <w:sz w:val="24"/>
                <w:szCs w:val="24"/>
              </w:rPr>
              <w:t>Python3.5 ,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Jupyter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 xml:space="preserve"> notebook</w:t>
            </w:r>
          </w:p>
          <w:p w:rsidR="00890163" w:rsidRDefault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BD493F" w:rsidRDefault="008D1293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实验基本原理及步骤</w:t>
            </w:r>
          </w:p>
          <w:p w:rsidR="00BD493F" w:rsidRDefault="00890163" w:rsidP="00890163">
            <w:pPr>
              <w:pStyle w:val="2"/>
            </w:pPr>
            <w:r w:rsidRPr="00890163">
              <w:drawing>
                <wp:anchor distT="0" distB="0" distL="114300" distR="114300" simplePos="0" relativeHeight="251659264" behindDoc="0" locked="0" layoutInCell="1" allowOverlap="1" wp14:anchorId="69082544" wp14:editId="5D887633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737870</wp:posOffset>
                  </wp:positionV>
                  <wp:extent cx="5400040" cy="3511550"/>
                  <wp:effectExtent l="0" t="0" r="0" b="6350"/>
                  <wp:wrapTopAndBottom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1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BMI</w:t>
            </w:r>
            <w:r>
              <w:rPr>
                <w:rFonts w:hint="eastAsia"/>
              </w:rPr>
              <w:t>计算</w:t>
            </w:r>
          </w:p>
          <w:p w:rsidR="00890163" w:rsidRPr="00890163" w:rsidRDefault="00890163" w:rsidP="00890163">
            <w:pPr>
              <w:rPr>
                <w:rFonts w:hint="eastAsia"/>
              </w:rPr>
            </w:pP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根据题意，通过计算BMI后用if判断BMI范围即可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computeBMI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height,weight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"""compute BMI value based on height and weight"""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res=weight/(height*height)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internationalBMI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(BMI):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"""return international BMI index, the input parameter is BMI value"""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res=''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if BMI&gt;=30: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res='肥胖'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BMI&gt;=25: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BMI&gt;18.5: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res='正常'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res='偏瘦'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domesticBMI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>(BMI):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"""return domestic BMI index, the input parameter is BMI value"""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res=''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if BMI&gt;=38: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res='肥胖'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BMI&gt;=24: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res='偏胖'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890163">
              <w:rPr>
                <w:rFonts w:ascii="仿宋_GB2312" w:eastAsia="仿宋_GB2312"/>
                <w:sz w:val="24"/>
                <w:szCs w:val="24"/>
              </w:rPr>
              <w:t>elif</w:t>
            </w:r>
            <w:proofErr w:type="spellEnd"/>
            <w:r w:rsidRPr="00890163">
              <w:rPr>
                <w:rFonts w:ascii="仿宋_GB2312" w:eastAsia="仿宋_GB2312"/>
                <w:sz w:val="24"/>
                <w:szCs w:val="24"/>
              </w:rPr>
              <w:t xml:space="preserve"> BMI&gt;18.5: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res='正常'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890163" w:rsidRPr="00890163" w:rsidRDefault="00890163" w:rsidP="0089016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890163">
              <w:rPr>
                <w:rFonts w:ascii="仿宋_GB2312" w:eastAsia="仿宋_GB2312" w:hint="eastAsia"/>
                <w:sz w:val="24"/>
                <w:szCs w:val="24"/>
              </w:rPr>
              <w:t xml:space="preserve">        res='偏瘦'</w:t>
            </w:r>
          </w:p>
          <w:p w:rsidR="00BD493F" w:rsidRDefault="00890163" w:rsidP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890163">
              <w:rPr>
                <w:rFonts w:ascii="仿宋_GB2312" w:eastAsia="仿宋_GB2312"/>
                <w:sz w:val="24"/>
                <w:szCs w:val="24"/>
              </w:rPr>
              <w:t xml:space="preserve">    return res</w:t>
            </w:r>
          </w:p>
          <w:p w:rsidR="00890163" w:rsidRPr="00890163" w:rsidRDefault="00890163" w:rsidP="00890163">
            <w:pPr>
              <w:pStyle w:val="2"/>
              <w:rPr>
                <w:rFonts w:hint="eastAsia"/>
              </w:rPr>
            </w:pPr>
            <w:r w:rsidRPr="00890163">
              <w:lastRenderedPageBreak/>
              <w:drawing>
                <wp:anchor distT="0" distB="0" distL="114300" distR="114300" simplePos="0" relativeHeight="251661312" behindDoc="0" locked="0" layoutInCell="1" allowOverlap="1" wp14:anchorId="7AA03AB2" wp14:editId="669B8598">
                  <wp:simplePos x="0" y="0"/>
                  <wp:positionH relativeFrom="column">
                    <wp:posOffset>-46355</wp:posOffset>
                  </wp:positionH>
                  <wp:positionV relativeFrom="paragraph">
                    <wp:posOffset>593090</wp:posOffset>
                  </wp:positionV>
                  <wp:extent cx="5400040" cy="1889125"/>
                  <wp:effectExtent l="0" t="0" r="0" b="3175"/>
                  <wp:wrapTopAndBottom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889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字符串输出</w:t>
            </w:r>
          </w:p>
          <w:p w:rsidR="00BD493F" w:rsidRDefault="0089016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题中要求保留</w:t>
            </w:r>
            <w:r w:rsidR="007533D7">
              <w:rPr>
                <w:rFonts w:ascii="仿宋_GB2312" w:eastAsia="仿宋_GB2312" w:hint="eastAsia"/>
                <w:sz w:val="24"/>
                <w:szCs w:val="24"/>
              </w:rPr>
              <w:t>一段英文中</w:t>
            </w:r>
            <w:r>
              <w:rPr>
                <w:rFonts w:ascii="仿宋_GB2312" w:eastAsia="仿宋_GB2312" w:hint="eastAsia"/>
                <w:sz w:val="24"/>
                <w:szCs w:val="24"/>
              </w:rPr>
              <w:t>首字母为</w:t>
            </w:r>
            <w:r>
              <w:rPr>
                <w:rFonts w:ascii="仿宋_GB2312" w:eastAsia="仿宋_GB2312"/>
                <w:sz w:val="24"/>
                <w:szCs w:val="24"/>
              </w:rPr>
              <w:t>h-z</w:t>
            </w:r>
            <w:r>
              <w:rPr>
                <w:rFonts w:ascii="仿宋_GB2312" w:eastAsia="仿宋_GB2312" w:hint="eastAsia"/>
                <w:sz w:val="24"/>
                <w:szCs w:val="24"/>
              </w:rPr>
              <w:t>的单词</w:t>
            </w:r>
          </w:p>
          <w:p w:rsidR="00CA4342" w:rsidRPr="007533D7" w:rsidRDefault="00CA4342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CA4342" w:rsidRPr="007533D7" w:rsidRDefault="00CA4342" w:rsidP="00CA4342">
            <w:pPr>
              <w:pStyle w:val="a4"/>
              <w:numPr>
                <w:ilvl w:val="0"/>
                <w:numId w:val="3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将输入字符串分割成单词列表</w:t>
            </w:r>
          </w:p>
          <w:p w:rsidR="00CA4342" w:rsidRPr="007533D7" w:rsidRDefault="00CA4342" w:rsidP="00CA4342">
            <w:pPr>
              <w:pStyle w:val="a4"/>
              <w:numPr>
                <w:ilvl w:val="0"/>
                <w:numId w:val="3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利用</w:t>
            </w:r>
            <w:proofErr w:type="spellStart"/>
            <w:r w:rsidRPr="007533D7">
              <w:rPr>
                <w:rFonts w:ascii="仿宋_GB2312" w:eastAsia="仿宋_GB2312"/>
                <w:b/>
                <w:sz w:val="24"/>
                <w:szCs w:val="24"/>
              </w:rPr>
              <w:t>ord</w:t>
            </w:r>
            <w:proofErr w:type="spellEnd"/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函数判断每个单词的首字母是否在范围内，如果在范围内，添加到一个新列表中，防止引用出错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=input('input your string')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=list(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oristr.lower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().split(' '))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=[]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>3print(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for word in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(word[0])&lt;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 xml:space="preserve">('h') or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(word[0])&gt;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ord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('z'):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continue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reslist.append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(word)</w:t>
            </w:r>
          </w:p>
          <w:p w:rsidR="00CA4342" w:rsidRPr="00CA4342" w:rsidRDefault="00CA4342" w:rsidP="00CA4342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for word in 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reslist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CA4342" w:rsidRDefault="00CA4342" w:rsidP="00CA4342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CA4342">
              <w:rPr>
                <w:rFonts w:ascii="仿宋_GB2312" w:eastAsia="仿宋_GB2312"/>
                <w:sz w:val="24"/>
                <w:szCs w:val="24"/>
              </w:rPr>
              <w:t xml:space="preserve">    print(</w:t>
            </w:r>
            <w:proofErr w:type="spellStart"/>
            <w:r w:rsidRPr="00CA4342">
              <w:rPr>
                <w:rFonts w:ascii="仿宋_GB2312" w:eastAsia="仿宋_GB2312"/>
                <w:sz w:val="24"/>
                <w:szCs w:val="24"/>
              </w:rPr>
              <w:t>word.upper</w:t>
            </w:r>
            <w:proofErr w:type="spellEnd"/>
            <w:r w:rsidRPr="00CA4342">
              <w:rPr>
                <w:rFonts w:ascii="仿宋_GB2312" w:eastAsia="仿宋_GB2312"/>
                <w:sz w:val="24"/>
                <w:szCs w:val="24"/>
              </w:rPr>
              <w:t>())</w:t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7533D7" w:rsidRDefault="007533D7" w:rsidP="007533D7">
            <w:pPr>
              <w:pStyle w:val="2"/>
            </w:pPr>
            <w:r w:rsidRPr="007533D7">
              <w:lastRenderedPageBreak/>
              <w:drawing>
                <wp:anchor distT="0" distB="0" distL="114300" distR="114300" simplePos="0" relativeHeight="251663360" behindDoc="0" locked="0" layoutInCell="1" allowOverlap="1" wp14:anchorId="667BE526" wp14:editId="4BE68A03">
                  <wp:simplePos x="0" y="0"/>
                  <wp:positionH relativeFrom="column">
                    <wp:posOffset>-64771</wp:posOffset>
                  </wp:positionH>
                  <wp:positionV relativeFrom="paragraph">
                    <wp:posOffset>687070</wp:posOffset>
                  </wp:positionV>
                  <wp:extent cx="5769063" cy="1489075"/>
                  <wp:effectExtent l="0" t="0" r="0" b="0"/>
                  <wp:wrapTopAndBottom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9443" cy="1489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字符串操作</w:t>
            </w:r>
          </w:p>
          <w:p w:rsid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sz w:val="24"/>
                <w:szCs w:val="24"/>
              </w:rPr>
              <w:t>题中要求</w:t>
            </w:r>
            <w:r>
              <w:rPr>
                <w:rFonts w:ascii="仿宋_GB2312" w:eastAsia="仿宋_GB2312" w:hint="eastAsia"/>
                <w:sz w:val="24"/>
                <w:szCs w:val="24"/>
              </w:rPr>
              <w:t>输入一个列表和一个字符串，</w:t>
            </w:r>
            <w:r w:rsidRPr="007533D7">
              <w:rPr>
                <w:rFonts w:ascii="仿宋_GB2312" w:eastAsia="仿宋_GB2312" w:hint="eastAsia"/>
                <w:sz w:val="24"/>
                <w:szCs w:val="24"/>
              </w:rPr>
              <w:t>对</w:t>
            </w:r>
            <w:r>
              <w:rPr>
                <w:rFonts w:ascii="仿宋_GB2312" w:eastAsia="仿宋_GB2312" w:hint="eastAsia"/>
                <w:sz w:val="24"/>
                <w:szCs w:val="24"/>
              </w:rPr>
              <w:t>列表进行操作，字符串如果在原来列表中存在则弹出一个，不存在则加入，空输入弹出最后一个，quit退出程序</w:t>
            </w:r>
          </w:p>
          <w:p w:rsidR="007533D7" w:rsidRDefault="007533D7" w:rsidP="007533D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7533D7" w:rsidRP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7533D7">
              <w:rPr>
                <w:rFonts w:ascii="仿宋_GB2312" w:eastAsia="仿宋_GB2312" w:hint="eastAsia"/>
                <w:b/>
                <w:sz w:val="24"/>
                <w:szCs w:val="24"/>
              </w:rPr>
              <w:t>利用if判断输入的字符串是否为quit，是则直接return</w:t>
            </w:r>
          </w:p>
          <w:p w:rsid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如果不是quit，则按照要求操作字符串</w:t>
            </w:r>
          </w:p>
          <w:p w:rsidR="007533D7" w:rsidRPr="007533D7" w:rsidRDefault="007533D7" w:rsidP="007533D7">
            <w:pPr>
              <w:pStyle w:val="a4"/>
              <w:numPr>
                <w:ilvl w:val="0"/>
                <w:numId w:val="4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用循环结构，所以函数不需要有返回值，直接打印结果即可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def checklist(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givenlist,oristr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oristr.strip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()=='':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=[]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tmp.extend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givenlist.pop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print('{} pop from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tmp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[-1]))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=='quit':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print('Goodbye!')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 xml:space="preserve"> in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givenlist.remove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print('1 instance of {} removed from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 xml:space="preserve"> not in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givenlist.append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print('1 instance of {} appended to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list'.format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return 0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=['cat', 'goat', 'cat']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while(1):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print('look at all the animals',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=input('enter the name of an animal:')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=='quit':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print('Goodbye!')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    break</w:t>
            </w:r>
          </w:p>
          <w:p w:rsidR="007533D7" w:rsidRPr="007533D7" w:rsidRDefault="007533D7" w:rsidP="007533D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 xml:space="preserve">    checklist(</w:t>
            </w:r>
            <w:proofErr w:type="spellStart"/>
            <w:r w:rsidRPr="007533D7">
              <w:rPr>
                <w:rFonts w:ascii="仿宋_GB2312" w:eastAsia="仿宋_GB2312"/>
                <w:sz w:val="24"/>
                <w:szCs w:val="24"/>
              </w:rPr>
              <w:t>givenlist,oristr</w:t>
            </w:r>
            <w:proofErr w:type="spellEnd"/>
            <w:r w:rsidRPr="007533D7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7533D7" w:rsidRDefault="007533D7" w:rsidP="007533D7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  <w:r w:rsidRPr="007533D7">
              <w:rPr>
                <w:rFonts w:ascii="仿宋_GB2312" w:eastAsia="仿宋_GB2312"/>
                <w:sz w:val="24"/>
                <w:szCs w:val="24"/>
              </w:rPr>
              <w:t>print('\n')</w:t>
            </w:r>
          </w:p>
          <w:p w:rsidR="007533D7" w:rsidRDefault="00DA0BB7" w:rsidP="007533D7">
            <w:pPr>
              <w:pStyle w:val="2"/>
            </w:pPr>
            <w:r w:rsidRPr="007533D7">
              <w:drawing>
                <wp:anchor distT="0" distB="0" distL="114300" distR="114300" simplePos="0" relativeHeight="251665408" behindDoc="0" locked="0" layoutInCell="1" allowOverlap="1" wp14:anchorId="03BA90CE" wp14:editId="4BDED824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677083</wp:posOffset>
                  </wp:positionV>
                  <wp:extent cx="5400040" cy="2604770"/>
                  <wp:effectExtent l="0" t="0" r="0" b="0"/>
                  <wp:wrapTopAndBottom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04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7533D7">
              <w:rPr>
                <w:rFonts w:hint="eastAsia"/>
              </w:rPr>
              <w:t>单词检查</w:t>
            </w:r>
            <w:r w:rsidR="007533D7">
              <w:rPr>
                <w:rFonts w:hint="eastAsia"/>
              </w:rPr>
              <w:t xml:space="preserve"> Part</w:t>
            </w:r>
            <w:r w:rsidR="007533D7">
              <w:t>1</w:t>
            </w:r>
          </w:p>
          <w:p w:rsidR="007533D7" w:rsidRDefault="007533D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7533D7"/>
          <w:p w:rsidR="00DA0BB7" w:rsidRDefault="00DA0BB7" w:rsidP="00DA0BB7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sz w:val="24"/>
                <w:szCs w:val="24"/>
              </w:rPr>
              <w:lastRenderedPageBreak/>
              <w:t>第一部分</w:t>
            </w:r>
            <w:r>
              <w:rPr>
                <w:rFonts w:ascii="仿宋_GB2312" w:eastAsia="仿宋_GB2312" w:hint="eastAsia"/>
                <w:sz w:val="24"/>
                <w:szCs w:val="24"/>
              </w:rPr>
              <w:t>要求我们完成第一个拼写检查函数，输入两个字符串（不区分大小写）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如果完全相同返回0，长度相同但有一个字母不同返回1，其他返回2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DA0BB7" w:rsidRP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B854DF">
              <w:rPr>
                <w:rFonts w:ascii="仿宋_GB2312" w:eastAsia="仿宋_GB2312" w:hint="eastAsia"/>
                <w:b/>
                <w:sz w:val="24"/>
                <w:szCs w:val="24"/>
              </w:rPr>
              <w:t>先从简单的判断，都转换为小写字母，如果完全相同，返回0</w:t>
            </w:r>
          </w:p>
          <w:p w:rsid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对于1的情况，比较长度后遍历对比每一位字母，记录不同字母的数量，如果数量为1则返回1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5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其他情况返回2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find_mismatch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(str1,str2):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str1=str1.lower()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str2=str2.lower()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if str1==str2: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(str1)==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(str2):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count=0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for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 xml:space="preserve"> in range(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(str1)):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if str1[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]!=str2[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]: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    count=count+1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DA0BB7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DA0BB7">
              <w:rPr>
                <w:rFonts w:ascii="仿宋_GB2312" w:eastAsia="仿宋_GB2312"/>
                <w:sz w:val="24"/>
                <w:szCs w:val="24"/>
              </w:rPr>
              <w:t>=i+1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if count==1: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    return 1</w:t>
            </w:r>
          </w:p>
          <w:p w:rsidR="00DA0BB7" w:rsidRP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DA0BB7" w:rsidRDefault="00DA0BB7" w:rsidP="00DA0BB7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A0BB7">
              <w:rPr>
                <w:rFonts w:ascii="仿宋_GB2312" w:eastAsia="仿宋_GB2312"/>
                <w:sz w:val="24"/>
                <w:szCs w:val="24"/>
              </w:rPr>
              <w:t xml:space="preserve">        return 2</w:t>
            </w:r>
          </w:p>
          <w:p w:rsidR="00B854DF" w:rsidRDefault="00B854DF" w:rsidP="00B854DF">
            <w:pPr>
              <w:pStyle w:val="2"/>
            </w:pPr>
            <w:r w:rsidRPr="00B854DF">
              <w:lastRenderedPageBreak/>
              <w:drawing>
                <wp:anchor distT="0" distB="0" distL="114300" distR="114300" simplePos="0" relativeHeight="251667456" behindDoc="0" locked="0" layoutInCell="1" allowOverlap="1" wp14:anchorId="4F3232BF" wp14:editId="786A796A">
                  <wp:simplePos x="0" y="0"/>
                  <wp:positionH relativeFrom="column">
                    <wp:posOffset>18809</wp:posOffset>
                  </wp:positionH>
                  <wp:positionV relativeFrom="paragraph">
                    <wp:posOffset>682209</wp:posOffset>
                  </wp:positionV>
                  <wp:extent cx="5400040" cy="2045970"/>
                  <wp:effectExtent l="0" t="0" r="0" b="0"/>
                  <wp:wrapTopAndBottom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04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单词拼写</w:t>
            </w:r>
            <w:r>
              <w:rPr>
                <w:rFonts w:hint="eastAsia"/>
              </w:rPr>
              <w:t>Part</w:t>
            </w:r>
            <w:r>
              <w:t>2</w:t>
            </w:r>
          </w:p>
          <w:p w:rsidR="00BD493F" w:rsidRPr="00BB42B1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B42B1">
              <w:rPr>
                <w:rFonts w:ascii="仿宋_GB2312" w:eastAsia="仿宋_GB2312" w:hint="eastAsia"/>
                <w:sz w:val="24"/>
                <w:szCs w:val="24"/>
              </w:rPr>
              <w:t>和上一部分类似，只是返回</w:t>
            </w:r>
            <w:r w:rsidRPr="00BB42B1">
              <w:rPr>
                <w:rFonts w:ascii="仿宋_GB2312" w:eastAsia="仿宋_GB2312"/>
                <w:sz w:val="24"/>
                <w:szCs w:val="24"/>
              </w:rPr>
              <w:t>1</w:t>
            </w:r>
            <w:r w:rsidRPr="00BB42B1">
              <w:rPr>
                <w:rFonts w:ascii="仿宋_GB2312" w:eastAsia="仿宋_GB2312" w:hint="eastAsia"/>
                <w:sz w:val="24"/>
                <w:szCs w:val="24"/>
              </w:rPr>
              <w:t>的判断条件不同，变为通过删减或者增加一个字母可以和另一个单词相同</w:t>
            </w:r>
          </w:p>
          <w:p w:rsidR="00B854DF" w:rsidRDefault="00B854DF" w:rsidP="00B854DF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 w:rsidRPr="00B854DF">
              <w:rPr>
                <w:rFonts w:ascii="仿宋_GB2312" w:eastAsia="仿宋_GB2312" w:hint="eastAsia"/>
                <w:b/>
                <w:sz w:val="24"/>
                <w:szCs w:val="24"/>
              </w:rPr>
              <w:t>先从简单的判断，都转换为小写字母，如果完全相同，返回0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对于1的情况，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我们先找出较长的单词（较短的单词可能需要遍历字母表），然后逐个删去里面的一个字母，和另一个单词对比，相同则返回1</w:t>
            </w:r>
          </w:p>
          <w:p w:rsidR="00B854DF" w:rsidRPr="00B854DF" w:rsidRDefault="00B854DF" w:rsidP="00B854DF">
            <w:pPr>
              <w:pStyle w:val="a4"/>
              <w:numPr>
                <w:ilvl w:val="0"/>
                <w:numId w:val="6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其他情况返回2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># Type your function here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single_insert_or_delete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(str1,str2):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str1=str1.lower()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str2=str2.lower()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if str1==str2: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return 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flag=0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if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(str1)&lt;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len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(str2):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str1,str2=str2,str1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=0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for char in str1: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resstr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=str1[: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]+str1[i+1:]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i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=i+1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lastRenderedPageBreak/>
              <w:t xml:space="preserve">        if </w:t>
            </w:r>
            <w:proofErr w:type="spellStart"/>
            <w:r w:rsidRPr="00B854DF">
              <w:rPr>
                <w:rFonts w:ascii="仿宋_GB2312" w:eastAsia="仿宋_GB2312"/>
                <w:sz w:val="24"/>
                <w:szCs w:val="24"/>
              </w:rPr>
              <w:t>resstr</w:t>
            </w:r>
            <w:proofErr w:type="spellEnd"/>
            <w:r w:rsidRPr="00B854DF">
              <w:rPr>
                <w:rFonts w:ascii="仿宋_GB2312" w:eastAsia="仿宋_GB2312"/>
                <w:sz w:val="24"/>
                <w:szCs w:val="24"/>
              </w:rPr>
              <w:t>==str2: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    return 1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else:</w:t>
            </w:r>
          </w:p>
          <w:p w:rsidR="00B854DF" w:rsidRPr="00B854DF" w:rsidRDefault="00B854DF" w:rsidP="00B854D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B854DF">
              <w:rPr>
                <w:rFonts w:ascii="仿宋_GB2312" w:eastAsia="仿宋_GB2312"/>
                <w:sz w:val="24"/>
                <w:szCs w:val="24"/>
              </w:rPr>
              <w:t xml:space="preserve">        return 2</w:t>
            </w:r>
          </w:p>
          <w:p w:rsidR="00BD493F" w:rsidRDefault="00BB42B1" w:rsidP="00BB42B1">
            <w:pPr>
              <w:pStyle w:val="2"/>
            </w:pPr>
            <w:r>
              <w:rPr>
                <w:rFonts w:hint="eastAsia"/>
              </w:rPr>
              <w:t>单词拼写</w:t>
            </w:r>
            <w:r>
              <w:t>Part3</w:t>
            </w:r>
          </w:p>
          <w:p w:rsidR="00BB42B1" w:rsidRPr="00BB42B1" w:rsidRDefault="00BB42B1" w:rsidP="00BB42B1">
            <w:pPr>
              <w:rPr>
                <w:rFonts w:hint="eastAsia"/>
              </w:rPr>
            </w:pPr>
            <w:r w:rsidRPr="00BB42B1">
              <w:drawing>
                <wp:anchor distT="0" distB="0" distL="114300" distR="114300" simplePos="0" relativeHeight="251669504" behindDoc="0" locked="0" layoutInCell="1" allowOverlap="1" wp14:anchorId="0DDA0C4A" wp14:editId="42BCF8BE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203835</wp:posOffset>
                  </wp:positionV>
                  <wp:extent cx="5400040" cy="3566160"/>
                  <wp:effectExtent l="0" t="0" r="0" b="2540"/>
                  <wp:wrapTopAndBottom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BB42B1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第三部分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结合上面两个函数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（纠正函数）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，当返回为1时，利用正确的单词列表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替换</w:t>
            </w:r>
            <w:r w:rsidR="00147C55">
              <w:rPr>
                <w:rFonts w:ascii="仿宋_GB2312" w:eastAsia="仿宋_GB2312" w:hint="eastAsia"/>
                <w:sz w:val="24"/>
                <w:szCs w:val="24"/>
              </w:rPr>
              <w:t>字符串</w:t>
            </w:r>
            <w:r w:rsidR="009D23D1">
              <w:rPr>
                <w:rFonts w:ascii="仿宋_GB2312" w:eastAsia="仿宋_GB2312" w:hint="eastAsia"/>
                <w:sz w:val="24"/>
                <w:szCs w:val="24"/>
              </w:rPr>
              <w:t>，达到纠正的效果</w:t>
            </w:r>
          </w:p>
          <w:p w:rsidR="009D23D1" w:rsidRDefault="009D23D1" w:rsidP="009D23D1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  <w:r w:rsidRPr="00DA0BB7">
              <w:rPr>
                <w:rFonts w:ascii="仿宋_GB2312" w:eastAsia="仿宋_GB2312" w:hint="eastAsia"/>
                <w:b/>
                <w:sz w:val="24"/>
                <w:szCs w:val="24"/>
              </w:rPr>
              <w:t>总体思路为：</w:t>
            </w:r>
          </w:p>
          <w:p w:rsidR="009D23D1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首先一定要保证前两个纠正函数没写错</w:t>
            </w:r>
          </w:p>
          <w:p w:rsidR="00DD0A43" w:rsidRPr="00B854DF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将字符串处理成列表</w:t>
            </w:r>
          </w:p>
          <w:p w:rsidR="009D23D1" w:rsidRPr="00B854DF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 w:hint="eastAsia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利用if</w:t>
            </w:r>
            <w:r>
              <w:rPr>
                <w:rFonts w:ascii="仿宋_GB2312" w:eastAsia="仿宋_GB2312"/>
                <w:b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b/>
                <w:sz w:val="24"/>
                <w:szCs w:val="24"/>
              </w:rPr>
              <w:t>or，如果有任意一个纠正函数为1，则用正确单词替换列表中的单词</w:t>
            </w:r>
          </w:p>
          <w:p w:rsidR="009D23D1" w:rsidRDefault="00DD0A43" w:rsidP="009D23D1">
            <w:pPr>
              <w:pStyle w:val="a4"/>
              <w:numPr>
                <w:ilvl w:val="0"/>
                <w:numId w:val="7"/>
              </w:numPr>
              <w:spacing w:line="480" w:lineRule="exact"/>
              <w:ind w:firstLineChars="0"/>
              <w:rPr>
                <w:rFonts w:ascii="仿宋_GB2312" w:eastAsia="仿宋_GB2312"/>
                <w:b/>
                <w:sz w:val="24"/>
                <w:szCs w:val="24"/>
              </w:rPr>
            </w:pPr>
            <w:r>
              <w:rPr>
                <w:rFonts w:ascii="仿宋_GB2312" w:eastAsia="仿宋_GB2312" w:hint="eastAsia"/>
                <w:b/>
                <w:sz w:val="24"/>
                <w:szCs w:val="24"/>
              </w:rPr>
              <w:t>将列表转换回字符串</w:t>
            </w:r>
          </w:p>
          <w:p w:rsidR="00DD0A43" w:rsidRDefault="00DD0A43" w:rsidP="00DD0A43">
            <w:pPr>
              <w:spacing w:line="480" w:lineRule="exact"/>
              <w:rPr>
                <w:rFonts w:ascii="仿宋_GB2312" w:eastAsia="仿宋_GB2312"/>
                <w:b/>
                <w:sz w:val="24"/>
                <w:szCs w:val="24"/>
              </w:rPr>
            </w:pPr>
          </w:p>
          <w:p w:rsidR="00DD0A43" w:rsidRDefault="00DD0A43" w:rsidP="00DD0A43">
            <w:pPr>
              <w:spacing w:line="480" w:lineRule="exact"/>
              <w:rPr>
                <w:rFonts w:ascii="仿宋_GB2312" w:eastAsia="仿宋_GB2312" w:hint="eastAsia"/>
                <w:b/>
                <w:sz w:val="24"/>
                <w:szCs w:val="24"/>
              </w:rPr>
            </w:pP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lastRenderedPageBreak/>
              <w:t># Type your function here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def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spelling_corrector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oristr,correct_spell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=list(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oristr.lower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().split(' '))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res=''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count=0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for word in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for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 xml:space="preserve"> in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correct_spell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word=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cword.lower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()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if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single_insert_or_delete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word,cword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 xml:space="preserve">)==1 or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find_mismatch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word,cword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)==1: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    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[count]=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cword</w:t>
            </w:r>
            <w:proofErr w:type="spellEnd"/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        break</w:t>
            </w:r>
          </w:p>
          <w:p w:rsidR="00DD0A43" w:rsidRPr="00DD0A43" w:rsidRDefault="00DD0A43" w:rsidP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 xml:space="preserve">        count=count+1</w:t>
            </w:r>
          </w:p>
          <w:p w:rsidR="009C75A8" w:rsidRDefault="00DD0A43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  <w:r w:rsidRPr="00DD0A43">
              <w:rPr>
                <w:rFonts w:ascii="仿宋_GB2312" w:eastAsia="仿宋_GB2312"/>
                <w:sz w:val="24"/>
                <w:szCs w:val="24"/>
              </w:rPr>
              <w:t>return ' '.join(</w:t>
            </w:r>
            <w:proofErr w:type="spellStart"/>
            <w:r w:rsidRPr="00DD0A43">
              <w:rPr>
                <w:rFonts w:ascii="仿宋_GB2312" w:eastAsia="仿宋_GB2312"/>
                <w:sz w:val="24"/>
                <w:szCs w:val="24"/>
              </w:rPr>
              <w:t>strlist</w:t>
            </w:r>
            <w:proofErr w:type="spellEnd"/>
            <w:r w:rsidRPr="00DD0A43">
              <w:rPr>
                <w:rFonts w:ascii="仿宋_GB2312" w:eastAsia="仿宋_GB2312"/>
                <w:sz w:val="24"/>
                <w:szCs w:val="24"/>
              </w:rPr>
              <w:t>)</w:t>
            </w: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Default="009C75A8" w:rsidP="009C75A8">
            <w:pPr>
              <w:spacing w:line="480" w:lineRule="exact"/>
              <w:ind w:firstLine="480"/>
              <w:rPr>
                <w:rFonts w:ascii="仿宋_GB2312" w:eastAsia="仿宋_GB2312"/>
                <w:sz w:val="24"/>
                <w:szCs w:val="24"/>
              </w:rPr>
            </w:pPr>
          </w:p>
          <w:p w:rsidR="009C75A8" w:rsidRPr="009C75A8" w:rsidRDefault="009C75A8" w:rsidP="009C75A8">
            <w:pPr>
              <w:spacing w:line="480" w:lineRule="exact"/>
              <w:ind w:firstLine="480"/>
              <w:rPr>
                <w:rFonts w:ascii="仿宋_GB2312" w:eastAsia="仿宋_GB2312" w:hint="eastAsia"/>
                <w:sz w:val="24"/>
                <w:szCs w:val="24"/>
              </w:rPr>
            </w:pPr>
          </w:p>
          <w:p w:rsidR="009C75A8" w:rsidRDefault="009C75A8" w:rsidP="009C75A8">
            <w:pPr>
              <w:numPr>
                <w:ilvl w:val="0"/>
                <w:numId w:val="1"/>
              </w:num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lastRenderedPageBreak/>
              <w:t>实验结果分析及回答问题（或测试环境及测试结果）</w:t>
            </w:r>
          </w:p>
          <w:p w:rsidR="009C75A8" w:rsidRPr="009C75A8" w:rsidRDefault="009C75A8" w:rsidP="009C75A8">
            <w:pPr>
              <w:pStyle w:val="2"/>
              <w:numPr>
                <w:ilvl w:val="0"/>
                <w:numId w:val="8"/>
              </w:num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71552" behindDoc="0" locked="0" layoutInCell="1" allowOverlap="1" wp14:anchorId="3D0ED17B" wp14:editId="6B003D22">
                  <wp:simplePos x="0" y="0"/>
                  <wp:positionH relativeFrom="column">
                    <wp:posOffset>125730</wp:posOffset>
                  </wp:positionH>
                  <wp:positionV relativeFrom="paragraph">
                    <wp:posOffset>889907</wp:posOffset>
                  </wp:positionV>
                  <wp:extent cx="4955540" cy="1541780"/>
                  <wp:effectExtent l="0" t="0" r="0" b="0"/>
                  <wp:wrapTopAndBottom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5540" cy="1541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计算</w:t>
            </w:r>
          </w:p>
          <w:p w:rsidR="00BD493F" w:rsidRDefault="009C75A8" w:rsidP="009C75A8">
            <w:pPr>
              <w:pStyle w:val="2"/>
            </w:pPr>
            <w:r w:rsidRPr="00DD0A43">
              <w:rPr>
                <w:rFonts w:ascii="仿宋_GB2312" w:eastAsia="仿宋_GB2312"/>
                <w:sz w:val="24"/>
                <w:szCs w:val="24"/>
              </w:rPr>
              <w:drawing>
                <wp:anchor distT="0" distB="0" distL="114300" distR="114300" simplePos="0" relativeHeight="251673600" behindDoc="0" locked="0" layoutInCell="1" allowOverlap="1" wp14:anchorId="2E81FDB2" wp14:editId="09737DC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2229757</wp:posOffset>
                  </wp:positionV>
                  <wp:extent cx="5123180" cy="1040765"/>
                  <wp:effectExtent l="0" t="0" r="0" b="635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180" cy="1040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0A43">
              <w:rPr>
                <w:rFonts w:hint="eastAsia"/>
              </w:rPr>
              <w:t>输出字符</w:t>
            </w:r>
            <w:r>
              <w:rPr>
                <w:rFonts w:hint="eastAsia"/>
              </w:rPr>
              <w:t>串</w:t>
            </w:r>
          </w:p>
          <w:p w:rsidR="009C75A8" w:rsidRPr="009C75A8" w:rsidRDefault="009C75A8" w:rsidP="009C75A8">
            <w:pPr>
              <w:rPr>
                <w:rFonts w:hint="eastAsia"/>
              </w:rPr>
            </w:pPr>
          </w:p>
          <w:p w:rsidR="00BD493F" w:rsidRDefault="009C75A8" w:rsidP="00DD0A43">
            <w:pPr>
              <w:pStyle w:val="2"/>
            </w:pPr>
            <w:r w:rsidRPr="00DD0A43">
              <w:rPr>
                <w:rFonts w:ascii="仿宋_GB2312" w:eastAsia="仿宋_GB2312"/>
                <w:sz w:val="24"/>
                <w:szCs w:val="24"/>
              </w:rPr>
              <w:lastRenderedPageBreak/>
              <w:drawing>
                <wp:anchor distT="0" distB="0" distL="114300" distR="114300" simplePos="0" relativeHeight="251675648" behindDoc="0" locked="0" layoutInCell="1" allowOverlap="1" wp14:anchorId="1F07B459" wp14:editId="60EFD713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596900</wp:posOffset>
                  </wp:positionV>
                  <wp:extent cx="4132580" cy="2815590"/>
                  <wp:effectExtent l="0" t="0" r="0" b="3810"/>
                  <wp:wrapTopAndBottom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580" cy="2815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DD0A43">
              <w:rPr>
                <w:rFonts w:hint="eastAsia"/>
              </w:rPr>
              <w:t>字符串操作</w:t>
            </w:r>
          </w:p>
          <w:p w:rsidR="00DD0A43" w:rsidRDefault="009C75A8" w:rsidP="00DD0A43">
            <w:pPr>
              <w:pStyle w:val="2"/>
            </w:pPr>
            <w:bookmarkStart w:id="0" w:name="_GoBack"/>
            <w:r w:rsidRPr="00DD0A43">
              <w:drawing>
                <wp:anchor distT="0" distB="0" distL="114300" distR="114300" simplePos="0" relativeHeight="251677696" behindDoc="0" locked="0" layoutInCell="1" allowOverlap="1" wp14:anchorId="7551C3CF" wp14:editId="6757CCA3">
                  <wp:simplePos x="0" y="0"/>
                  <wp:positionH relativeFrom="column">
                    <wp:posOffset>163195</wp:posOffset>
                  </wp:positionH>
                  <wp:positionV relativeFrom="paragraph">
                    <wp:posOffset>3317240</wp:posOffset>
                  </wp:positionV>
                  <wp:extent cx="3308985" cy="1048385"/>
                  <wp:effectExtent l="0" t="0" r="5715" b="5715"/>
                  <wp:wrapTopAndBottom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985" cy="1048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0"/>
            <w:r w:rsidR="00DD0A43">
              <w:rPr>
                <w:rFonts w:hint="eastAsia"/>
              </w:rPr>
              <w:t>拼写检查</w:t>
            </w:r>
            <w:r w:rsidR="00DD0A43">
              <w:rPr>
                <w:rFonts w:hint="eastAsia"/>
              </w:rPr>
              <w:t>Part</w:t>
            </w:r>
            <w:r w:rsidR="00DD0A43">
              <w:t>1</w:t>
            </w:r>
          </w:p>
          <w:p w:rsidR="009C75A8" w:rsidRPr="009C75A8" w:rsidRDefault="009C75A8" w:rsidP="009C75A8">
            <w:pPr>
              <w:rPr>
                <w:rFonts w:hint="eastAsia"/>
              </w:rPr>
            </w:pPr>
          </w:p>
          <w:p w:rsidR="00DD0A43" w:rsidRDefault="00DD0A43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这里注意要逐个对比，不能用n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ot in </w:t>
            </w:r>
            <w:r>
              <w:rPr>
                <w:rFonts w:ascii="仿宋_GB2312" w:eastAsia="仿宋_GB2312" w:hint="eastAsia"/>
                <w:sz w:val="24"/>
                <w:szCs w:val="24"/>
              </w:rPr>
              <w:t>否则</w:t>
            </w:r>
            <w:proofErr w:type="spellStart"/>
            <w:r>
              <w:rPr>
                <w:rFonts w:ascii="仿宋_GB2312" w:eastAsia="仿宋_GB2312"/>
                <w:sz w:val="24"/>
                <w:szCs w:val="24"/>
              </w:rPr>
              <w:t>eesy</w:t>
            </w:r>
            <w:proofErr w:type="spellEnd"/>
            <w:r>
              <w:rPr>
                <w:rFonts w:ascii="仿宋_GB2312" w:eastAsia="仿宋_GB2312"/>
                <w:sz w:val="24"/>
                <w:szCs w:val="24"/>
              </w:rPr>
              <w:t xml:space="preserve"> </w:t>
            </w:r>
            <w:r>
              <w:rPr>
                <w:rFonts w:ascii="仿宋_GB2312" w:eastAsia="仿宋_GB2312" w:hint="eastAsia"/>
                <w:sz w:val="24"/>
                <w:szCs w:val="24"/>
              </w:rPr>
              <w:t>和</w:t>
            </w:r>
            <w:r>
              <w:rPr>
                <w:rFonts w:ascii="仿宋_GB2312" w:eastAsia="仿宋_GB2312"/>
                <w:sz w:val="24"/>
                <w:szCs w:val="24"/>
              </w:rPr>
              <w:t xml:space="preserve"> easy</w:t>
            </w:r>
            <w:r>
              <w:rPr>
                <w:rFonts w:ascii="仿宋_GB2312" w:eastAsia="仿宋_GB2312" w:hint="eastAsia"/>
                <w:sz w:val="24"/>
                <w:szCs w:val="24"/>
              </w:rPr>
              <w:t>，由于有2个</w:t>
            </w:r>
            <w:r>
              <w:rPr>
                <w:rFonts w:ascii="仿宋_GB2312" w:eastAsia="仿宋_GB2312"/>
                <w:sz w:val="24"/>
                <w:szCs w:val="24"/>
              </w:rPr>
              <w:t>e</w:t>
            </w:r>
            <w:r>
              <w:rPr>
                <w:rFonts w:ascii="仿宋_GB2312" w:eastAsia="仿宋_GB2312" w:hint="eastAsia"/>
                <w:sz w:val="24"/>
                <w:szCs w:val="24"/>
              </w:rPr>
              <w:t>无法正确比较</w:t>
            </w:r>
          </w:p>
          <w:p w:rsidR="00DD0A43" w:rsidRDefault="00DD0A43" w:rsidP="00DD0A43">
            <w:pPr>
              <w:pStyle w:val="2"/>
            </w:pPr>
            <w:r>
              <w:rPr>
                <w:rFonts w:hint="eastAsia"/>
              </w:rPr>
              <w:t>单词检查</w:t>
            </w:r>
            <w:r>
              <w:t>Part2</w:t>
            </w:r>
          </w:p>
          <w:p w:rsidR="00DD0A43" w:rsidRPr="00DD0A43" w:rsidRDefault="00DD0A43" w:rsidP="00DD0A43">
            <w:p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79744" behindDoc="0" locked="0" layoutInCell="1" allowOverlap="1" wp14:anchorId="3806FE57" wp14:editId="60607D39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208915</wp:posOffset>
                  </wp:positionV>
                  <wp:extent cx="5400040" cy="1431925"/>
                  <wp:effectExtent l="0" t="0" r="0" b="3175"/>
                  <wp:wrapTopAndBottom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43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DD0A43" w:rsidP="00DD0A43">
            <w:pPr>
              <w:pStyle w:val="2"/>
            </w:pPr>
            <w:r>
              <w:rPr>
                <w:rFonts w:hint="eastAsia"/>
              </w:rPr>
              <w:lastRenderedPageBreak/>
              <w:t>单词检查</w:t>
            </w:r>
            <w:r>
              <w:rPr>
                <w:rFonts w:hint="eastAsia"/>
              </w:rPr>
              <w:t>part</w:t>
            </w:r>
            <w:r>
              <w:t>3</w:t>
            </w:r>
          </w:p>
          <w:p w:rsidR="00DD0A43" w:rsidRPr="00DD0A43" w:rsidRDefault="00DD0A43" w:rsidP="00DD0A43">
            <w:pPr>
              <w:rPr>
                <w:rFonts w:hint="eastAsia"/>
              </w:rPr>
            </w:pPr>
            <w:r w:rsidRPr="00DD0A43">
              <w:drawing>
                <wp:anchor distT="0" distB="0" distL="114300" distR="114300" simplePos="0" relativeHeight="251681792" behindDoc="0" locked="0" layoutInCell="1" allowOverlap="1" wp14:anchorId="78DE21AC" wp14:editId="0AAEFD00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191770</wp:posOffset>
                  </wp:positionV>
                  <wp:extent cx="5400040" cy="1509395"/>
                  <wp:effectExtent l="0" t="0" r="0" b="1905"/>
                  <wp:wrapTopAndBottom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D493F" w:rsidRDefault="00BD493F">
            <w:pPr>
              <w:spacing w:line="480" w:lineRule="exact"/>
              <w:rPr>
                <w:rFonts w:ascii="仿宋_GB2312" w:eastAsia="仿宋_GB2312"/>
                <w:sz w:val="24"/>
                <w:szCs w:val="24"/>
              </w:rPr>
            </w:pPr>
          </w:p>
          <w:p w:rsidR="00BD493F" w:rsidRDefault="00DD0A43">
            <w:pPr>
              <w:spacing w:line="480" w:lineRule="exact"/>
              <w:rPr>
                <w:rFonts w:ascii="仿宋_GB2312" w:eastAsia="仿宋_GB2312" w:hint="eastAsia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经过测试，实验结果均和样例相同，说明代码功能正确</w:t>
            </w:r>
          </w:p>
        </w:tc>
      </w:tr>
    </w:tbl>
    <w:p w:rsidR="00BD493F" w:rsidRDefault="00BD493F"/>
    <w:sectPr w:rsidR="00BD493F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0F6739"/>
    <w:multiLevelType w:val="hybridMultilevel"/>
    <w:tmpl w:val="CB9C92FC"/>
    <w:lvl w:ilvl="0" w:tplc="5750F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2E0766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E853E9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224D31"/>
    <w:multiLevelType w:val="singleLevel"/>
    <w:tmpl w:val="5A224D31"/>
    <w:lvl w:ilvl="0">
      <w:start w:val="1"/>
      <w:numFmt w:val="chineseCounting"/>
      <w:suff w:val="nothing"/>
      <w:lvlText w:val="%1、"/>
      <w:lvlJc w:val="left"/>
    </w:lvl>
  </w:abstractNum>
  <w:abstractNum w:abstractNumId="4" w15:restartNumberingAfterBreak="0">
    <w:nsid w:val="5C295F43"/>
    <w:multiLevelType w:val="hybridMultilevel"/>
    <w:tmpl w:val="950A30CE"/>
    <w:lvl w:ilvl="0" w:tplc="DA904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2B2853"/>
    <w:multiLevelType w:val="hybridMultilevel"/>
    <w:tmpl w:val="49104410"/>
    <w:lvl w:ilvl="0" w:tplc="EFF09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8350E5"/>
    <w:multiLevelType w:val="hybridMultilevel"/>
    <w:tmpl w:val="E2F2DACC"/>
    <w:lvl w:ilvl="0" w:tplc="646AB5FA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  <w:num w:numId="8">
    <w:abstractNumId w:val="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B3"/>
    <w:rsid w:val="00147C55"/>
    <w:rsid w:val="007533D7"/>
    <w:rsid w:val="008779B3"/>
    <w:rsid w:val="00890163"/>
    <w:rsid w:val="008D1293"/>
    <w:rsid w:val="009C75A8"/>
    <w:rsid w:val="009D23D1"/>
    <w:rsid w:val="00B05F11"/>
    <w:rsid w:val="00B854DF"/>
    <w:rsid w:val="00BB42B1"/>
    <w:rsid w:val="00BD493F"/>
    <w:rsid w:val="00CA4342"/>
    <w:rsid w:val="00D45E4A"/>
    <w:rsid w:val="00DA0BB7"/>
    <w:rsid w:val="00DA4591"/>
    <w:rsid w:val="00DD0A43"/>
    <w:rsid w:val="00F304C8"/>
    <w:rsid w:val="00FD7C78"/>
    <w:rsid w:val="1018539E"/>
    <w:rsid w:val="1C5F772D"/>
    <w:rsid w:val="1D4B04D2"/>
    <w:rsid w:val="30E32D41"/>
    <w:rsid w:val="45B02DAB"/>
    <w:rsid w:val="48DC6ECD"/>
    <w:rsid w:val="4F8A1D68"/>
    <w:rsid w:val="63F0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3FFBE"/>
  <w15:docId w15:val="{5A1E74A9-31B7-CE47-A313-A8E8F4217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rsid w:val="00890163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标题 2 字符"/>
    <w:basedOn w:val="a0"/>
    <w:link w:val="2"/>
    <w:rsid w:val="00890163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99"/>
    <w:rsid w:val="00CA4342"/>
    <w:pPr>
      <w:ind w:firstLineChars="200" w:firstLine="420"/>
    </w:pPr>
  </w:style>
  <w:style w:type="paragraph" w:styleId="a5">
    <w:name w:val="Balloon Text"/>
    <w:basedOn w:val="a"/>
    <w:link w:val="a6"/>
    <w:rsid w:val="00F304C8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rsid w:val="00F304C8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yf/Library/Group%20Containers/UBF8T346G9.Office/User%20Content.localized/Templates.localized/&#23433;&#20840;&#21069;&#27839;&#23454;&#39564;&#25253;&#21578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安全前沿实验报告模板.dotx</Template>
  <TotalTime>6</TotalTime>
  <Pages>13</Pages>
  <Words>638</Words>
  <Characters>3638</Characters>
  <Application>Microsoft Office Word</Application>
  <DocSecurity>0</DocSecurity>
  <Lines>30</Lines>
  <Paragraphs>8</Paragraphs>
  <ScaleCrop>false</ScaleCrop>
  <Company>xidian university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曹寅峰</dc:creator>
  <cp:lastModifiedBy>. Manix</cp:lastModifiedBy>
  <cp:revision>3</cp:revision>
  <cp:lastPrinted>2019-04-10T07:46:00Z</cp:lastPrinted>
  <dcterms:created xsi:type="dcterms:W3CDTF">2019-04-10T07:46:00Z</dcterms:created>
  <dcterms:modified xsi:type="dcterms:W3CDTF">2019-04-10T07:52:00Z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