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3F" w:rsidRDefault="008D129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BD493F" w:rsidRDefault="00BD493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D493F" w:rsidRDefault="008D1293">
      <w:pPr>
        <w:ind w:firstLineChars="245" w:firstLine="882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>安全前沿讨论班（I）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BD493F" w:rsidRDefault="00BD493F">
      <w:pPr>
        <w:ind w:firstLineChars="200" w:firstLine="300"/>
        <w:jc w:val="left"/>
        <w:rPr>
          <w:rFonts w:ascii="仿宋_GB2312" w:eastAsia="仿宋_GB2312"/>
          <w:b/>
          <w:sz w:val="15"/>
          <w:szCs w:val="15"/>
        </w:rPr>
      </w:pPr>
    </w:p>
    <w:p w:rsidR="00BD493F" w:rsidRDefault="008D1293">
      <w:pPr>
        <w:ind w:firstLineChars="400" w:firstLine="128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6F384B" w:rsidRPr="006F384B">
        <w:rPr>
          <w:rFonts w:ascii="仿宋_GB2312" w:eastAsia="仿宋_GB2312" w:hint="eastAsia"/>
          <w:b/>
          <w:sz w:val="32"/>
          <w:szCs w:val="32"/>
          <w:u w:val="single"/>
        </w:rPr>
        <w:t>实现</w:t>
      </w:r>
      <w:r w:rsidR="001326D6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proofErr w:type="spellStart"/>
      <w:r w:rsidR="006F384B" w:rsidRPr="006F384B">
        <w:rPr>
          <w:rFonts w:ascii="仿宋_GB2312" w:eastAsia="仿宋_GB2312" w:hint="eastAsia"/>
          <w:b/>
          <w:sz w:val="32"/>
          <w:szCs w:val="32"/>
          <w:u w:val="single"/>
        </w:rPr>
        <w:t>Tic_Tac_Toe</w:t>
      </w:r>
      <w:proofErr w:type="spellEnd"/>
      <w:r w:rsidR="006F384B" w:rsidRPr="006F384B">
        <w:rPr>
          <w:rFonts w:ascii="仿宋_GB2312" w:eastAsia="仿宋_GB2312" w:hint="eastAsia"/>
          <w:b/>
          <w:sz w:val="32"/>
          <w:szCs w:val="32"/>
          <w:u w:val="single"/>
        </w:rPr>
        <w:t>游戏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学  院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6F384B">
        <w:rPr>
          <w:rFonts w:ascii="仿宋_GB2312" w:eastAsia="仿宋_GB2312" w:hint="eastAsia"/>
          <w:sz w:val="28"/>
          <w:szCs w:val="28"/>
          <w:u w:val="single"/>
        </w:rPr>
        <w:t>网络与信息安全学院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          班 级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6F384B">
        <w:rPr>
          <w:rFonts w:ascii="仿宋_GB2312" w:eastAsia="仿宋_GB2312"/>
          <w:sz w:val="28"/>
          <w:szCs w:val="28"/>
          <w:u w:val="single"/>
        </w:rPr>
        <w:t>1618019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  名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="006F384B">
        <w:rPr>
          <w:rFonts w:ascii="仿宋_GB2312" w:eastAsia="仿宋_GB2312" w:hint="eastAsia"/>
          <w:sz w:val="28"/>
          <w:szCs w:val="28"/>
          <w:u w:val="single"/>
        </w:rPr>
        <w:t>曹寅峰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            学 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6F384B">
        <w:rPr>
          <w:rFonts w:ascii="仿宋_GB2312" w:eastAsia="仿宋_GB2312"/>
          <w:sz w:val="28"/>
          <w:szCs w:val="28"/>
          <w:u w:val="single"/>
        </w:rPr>
        <w:t>16200610025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6F384B">
        <w:rPr>
          <w:rFonts w:ascii="仿宋_GB2312" w:eastAsia="仿宋_GB2312"/>
          <w:sz w:val="28"/>
          <w:szCs w:val="28"/>
          <w:u w:val="single"/>
        </w:rPr>
        <w:t>2019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6F384B">
        <w:rPr>
          <w:rFonts w:ascii="仿宋_GB2312" w:eastAsia="仿宋_GB2312"/>
          <w:sz w:val="28"/>
          <w:szCs w:val="28"/>
          <w:u w:val="single"/>
        </w:rPr>
        <w:t>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6F384B">
        <w:rPr>
          <w:rFonts w:ascii="仿宋_GB2312" w:eastAsia="仿宋_GB2312"/>
          <w:sz w:val="28"/>
          <w:szCs w:val="28"/>
          <w:u w:val="single"/>
        </w:rPr>
        <w:t>7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BD493F">
      <w:pPr>
        <w:jc w:val="left"/>
        <w:rPr>
          <w:rFonts w:ascii="仿宋_GB2312" w:eastAsia="仿宋_GB2312" w:hint="eastAsia"/>
          <w:sz w:val="24"/>
          <w:szCs w:val="24"/>
        </w:rPr>
      </w:pP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BD493F">
        <w:trPr>
          <w:trHeight w:val="3050"/>
        </w:trPr>
        <w:tc>
          <w:tcPr>
            <w:tcW w:w="8720" w:type="dxa"/>
          </w:tcPr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563FEE" w:rsidRDefault="00563FEE">
      <w:r>
        <w:br w:type="page"/>
      </w: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BD493F">
        <w:trPr>
          <w:trHeight w:val="3109"/>
        </w:trPr>
        <w:tc>
          <w:tcPr>
            <w:tcW w:w="8720" w:type="dxa"/>
          </w:tcPr>
          <w:p w:rsidR="00BD493F" w:rsidRDefault="008D1293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实验报告内容基本要求及参考格式</w:t>
            </w: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实验目的</w:t>
            </w:r>
          </w:p>
          <w:p w:rsidR="00BD493F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563FEE">
              <w:rPr>
                <w:rFonts w:ascii="仿宋_GB2312" w:eastAsia="仿宋_GB2312" w:hint="eastAsia"/>
                <w:sz w:val="24"/>
                <w:szCs w:val="24"/>
              </w:rPr>
              <w:t xml:space="preserve">井字棋（Tic Tac Toe, or </w:t>
            </w:r>
            <w:proofErr w:type="spellStart"/>
            <w:r w:rsidRPr="00563FEE">
              <w:rPr>
                <w:rFonts w:ascii="仿宋_GB2312" w:eastAsia="仿宋_GB2312" w:hint="eastAsia"/>
                <w:sz w:val="24"/>
                <w:szCs w:val="24"/>
              </w:rPr>
              <w:t>noughts</w:t>
            </w:r>
            <w:proofErr w:type="spellEnd"/>
            <w:r w:rsidRPr="00563FEE">
              <w:rPr>
                <w:rFonts w:ascii="仿宋_GB2312" w:eastAsia="仿宋_GB2312" w:hint="eastAsia"/>
                <w:sz w:val="24"/>
                <w:szCs w:val="24"/>
              </w:rPr>
              <w:t xml:space="preserve"> and crosses）游戏，又称连三子棋，OX棋，是一种供两人玩的纸笔游戏。两个玩家轮流在九个空格中画上代表自己的 0 或X，谁先将自己的符号连成一线（横连、竖连、斜连皆可），即获得胜利。倘若在游戏过程中，在所有空格都填满的情况下，双方都没有取得胜利，那么游戏以平局告终。</w:t>
            </w:r>
          </w:p>
          <w:p w:rsidR="00BD493F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根据游戏规则，将游戏步骤分解，编程实现</w:t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:rsidR="00BD493F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 xml:space="preserve">Python3.5  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jupyter</w:t>
            </w:r>
            <w:proofErr w:type="spellEnd"/>
          </w:p>
          <w:p w:rsidR="00563FEE" w:rsidRDefault="00563FEE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Pr="00563FEE" w:rsidRDefault="008D1293" w:rsidP="00563FEE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563FEE">
              <w:rPr>
                <w:rFonts w:ascii="仿宋_GB2312" w:eastAsia="仿宋_GB2312" w:hint="eastAsia"/>
                <w:sz w:val="24"/>
                <w:szCs w:val="24"/>
              </w:rPr>
              <w:t>实验基本原理及步骤</w:t>
            </w:r>
          </w:p>
          <w:p w:rsidR="00BD493F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首先根据说明理解游戏规则，玩家和电脑随机选择先手，各自下棋，要实现棋盘绘画，胜负判定，电脑对战逻辑等。</w:t>
            </w:r>
          </w:p>
          <w:p w:rsidR="00563FEE" w:rsidRDefault="00563FEE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563FEE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C1FFC2E" wp14:editId="7D2CA31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315595</wp:posOffset>
                  </wp:positionV>
                  <wp:extent cx="5400040" cy="260794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Pr="00563FEE" w:rsidRDefault="00563FEE" w:rsidP="00563FEE">
            <w:pPr>
              <w:pStyle w:val="2"/>
              <w:rPr>
                <w:rFonts w:hint="eastAsia"/>
              </w:rPr>
            </w:pPr>
            <w:r w:rsidRPr="00563FEE">
              <w:lastRenderedPageBreak/>
              <w:drawing>
                <wp:anchor distT="0" distB="0" distL="114300" distR="114300" simplePos="0" relativeHeight="251661312" behindDoc="0" locked="0" layoutInCell="1" allowOverlap="1" wp14:anchorId="790D2DFC" wp14:editId="4A85198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588679</wp:posOffset>
                  </wp:positionV>
                  <wp:extent cx="5400040" cy="406781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6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eastAsia"/>
              </w:rPr>
              <w:t>d</w:t>
            </w:r>
            <w:r>
              <w:t>rawBoard</w:t>
            </w:r>
            <w:proofErr w:type="spellEnd"/>
            <w:r>
              <w:rPr>
                <w:rFonts w:hint="eastAsia"/>
              </w:rPr>
              <w:t>函数</w:t>
            </w:r>
          </w:p>
          <w:p w:rsidR="00563FEE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这个函数功能是根据输入的board列表绘制出图形化的棋盘。</w:t>
            </w:r>
          </w:p>
          <w:p w:rsidR="00563FEE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主要思路是：</w:t>
            </w:r>
          </w:p>
          <w:p w:rsidR="00563FEE" w:rsidRPr="00563FEE" w:rsidRDefault="00563FEE" w:rsidP="00563FEE">
            <w:pPr>
              <w:pStyle w:val="a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563FEE">
              <w:rPr>
                <w:rFonts w:ascii="仿宋_GB2312" w:eastAsia="仿宋_GB2312" w:hint="eastAsia"/>
                <w:sz w:val="24"/>
                <w:szCs w:val="24"/>
              </w:rPr>
              <w:t>找出棋盘中心的坐标（一维形式）</w:t>
            </w:r>
          </w:p>
          <w:p w:rsidR="00563FEE" w:rsidRDefault="00563FEE" w:rsidP="00563FEE">
            <w:pPr>
              <w:pStyle w:val="a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替换对应坐标的字符串</w:t>
            </w: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Default="00563FEE" w:rsidP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63FEE" w:rsidRPr="00563FEE" w:rsidRDefault="00563FEE" w:rsidP="00563FEE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563FEE" w:rsidRPr="00563FEE" w:rsidRDefault="00C44527" w:rsidP="00563FEE">
            <w:pPr>
              <w:pStyle w:val="2"/>
              <w:rPr>
                <w:rFonts w:hint="eastAsia"/>
              </w:rPr>
            </w:pPr>
            <w:r w:rsidRPr="00563FEE">
              <w:lastRenderedPageBreak/>
              <w:drawing>
                <wp:anchor distT="0" distB="0" distL="114300" distR="114300" simplePos="0" relativeHeight="251663360" behindDoc="0" locked="0" layoutInCell="1" allowOverlap="1" wp14:anchorId="2AAAC398" wp14:editId="007E833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789940</wp:posOffset>
                  </wp:positionV>
                  <wp:extent cx="5400040" cy="365823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563FEE">
              <w:rPr>
                <w:rFonts w:hint="eastAsia"/>
              </w:rPr>
              <w:t>i</w:t>
            </w:r>
            <w:r w:rsidR="00563FEE" w:rsidRPr="00563FEE">
              <w:t>nputPlayerLetter</w:t>
            </w:r>
            <w:proofErr w:type="spellEnd"/>
            <w:r w:rsidR="00563FEE">
              <w:rPr>
                <w:rFonts w:hint="eastAsia"/>
              </w:rPr>
              <w:t>函数</w:t>
            </w:r>
          </w:p>
          <w:p w:rsidR="00BD493F" w:rsidRDefault="00563F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这个函数比较简单，用于分配玩家和电脑的棋子</w:t>
            </w:r>
            <w:r w:rsidR="00C44527">
              <w:rPr>
                <w:rFonts w:ascii="仿宋_GB2312" w:eastAsia="仿宋_GB2312" w:hint="eastAsia"/>
                <w:sz w:val="24"/>
                <w:szCs w:val="24"/>
              </w:rPr>
              <w:t>，简单判断直接返回即可</w:t>
            </w:r>
          </w:p>
          <w:p w:rsidR="00563FEE" w:rsidRDefault="00EC6A94" w:rsidP="00EC6A94">
            <w:pPr>
              <w:pStyle w:val="2"/>
            </w:pPr>
            <w:r w:rsidRPr="00EC6A94">
              <w:drawing>
                <wp:anchor distT="0" distB="0" distL="114300" distR="114300" simplePos="0" relativeHeight="251665408" behindDoc="0" locked="0" layoutInCell="1" allowOverlap="1" wp14:anchorId="2C1D1557" wp14:editId="4002256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693420</wp:posOffset>
                  </wp:positionV>
                  <wp:extent cx="5400040" cy="268478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EC6A94">
              <w:t>whoGoesFirst</w:t>
            </w:r>
            <w:proofErr w:type="spellEnd"/>
            <w:r>
              <w:rPr>
                <w:rFonts w:hint="eastAsia"/>
              </w:rPr>
              <w:t>函数</w:t>
            </w:r>
          </w:p>
          <w:p w:rsidR="00EC6A94" w:rsidRDefault="00EC6A94" w:rsidP="00EC6A94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EC6A94">
              <w:rPr>
                <w:rFonts w:ascii="仿宋_GB2312" w:eastAsia="仿宋_GB2312" w:hint="eastAsia"/>
                <w:sz w:val="24"/>
                <w:szCs w:val="24"/>
              </w:rPr>
              <w:t>这个函数的功能是随机</w:t>
            </w:r>
            <w:r>
              <w:rPr>
                <w:rFonts w:ascii="仿宋_GB2312" w:eastAsia="仿宋_GB2312" w:hint="eastAsia"/>
                <w:sz w:val="24"/>
                <w:szCs w:val="24"/>
              </w:rPr>
              <w:t>分配先手权</w:t>
            </w:r>
            <w:r w:rsidR="00B252D2">
              <w:rPr>
                <w:rFonts w:ascii="仿宋_GB2312" w:eastAsia="仿宋_GB2312" w:hint="eastAsia"/>
                <w:sz w:val="24"/>
                <w:szCs w:val="24"/>
              </w:rPr>
              <w:t>，利用到了</w:t>
            </w:r>
            <w:r w:rsidR="00B252D2">
              <w:rPr>
                <w:rFonts w:ascii="仿宋_GB2312" w:eastAsia="仿宋_GB2312"/>
                <w:sz w:val="24"/>
                <w:szCs w:val="24"/>
              </w:rPr>
              <w:t>random</w:t>
            </w:r>
            <w:r w:rsidR="00B252D2">
              <w:rPr>
                <w:rFonts w:ascii="仿宋_GB2312" w:eastAsia="仿宋_GB2312" w:hint="eastAsia"/>
                <w:sz w:val="24"/>
                <w:szCs w:val="24"/>
              </w:rPr>
              <w:t>库的</w:t>
            </w:r>
            <w:r w:rsidR="00B252D2">
              <w:rPr>
                <w:rFonts w:ascii="仿宋_GB2312" w:eastAsia="仿宋_GB2312"/>
                <w:sz w:val="24"/>
                <w:szCs w:val="24"/>
              </w:rPr>
              <w:t>choice</w:t>
            </w:r>
            <w:r w:rsidR="00B252D2">
              <w:rPr>
                <w:rFonts w:ascii="仿宋_GB2312" w:eastAsia="仿宋_GB2312" w:hint="eastAsia"/>
                <w:sz w:val="24"/>
                <w:szCs w:val="24"/>
              </w:rPr>
              <w:t>函数，功能是随机选择列表中的一个元素并返回。</w:t>
            </w:r>
          </w:p>
          <w:p w:rsidR="00B252D2" w:rsidRDefault="00B252D2" w:rsidP="00B252D2">
            <w:pPr>
              <w:pStyle w:val="2"/>
            </w:pPr>
            <w:r w:rsidRPr="00B252D2">
              <w:lastRenderedPageBreak/>
              <w:drawing>
                <wp:anchor distT="0" distB="0" distL="114300" distR="114300" simplePos="0" relativeHeight="251667456" behindDoc="0" locked="0" layoutInCell="1" allowOverlap="1" wp14:anchorId="12555BE7" wp14:editId="69BF43D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690963</wp:posOffset>
                  </wp:positionV>
                  <wp:extent cx="5400040" cy="1080135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B252D2">
              <w:t>playAgain</w:t>
            </w:r>
            <w:proofErr w:type="spellEnd"/>
            <w:r>
              <w:rPr>
                <w:rFonts w:hint="eastAsia"/>
              </w:rPr>
              <w:t>函数</w:t>
            </w:r>
          </w:p>
          <w:p w:rsidR="00B252D2" w:rsidRPr="0059532F" w:rsidRDefault="00B252D2" w:rsidP="0059532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t>这个函数</w:t>
            </w:r>
            <w:r w:rsidR="0059532F" w:rsidRPr="0059532F">
              <w:rPr>
                <w:rFonts w:ascii="仿宋_GB2312" w:eastAsia="仿宋_GB2312" w:hint="eastAsia"/>
                <w:sz w:val="24"/>
                <w:szCs w:val="24"/>
              </w:rPr>
              <w:t>判断是否需要再次玩游戏，特点是要求使用一句话判断，这里我们使用</w:t>
            </w:r>
            <w:proofErr w:type="spellStart"/>
            <w:r w:rsidR="0059532F" w:rsidRPr="0059532F">
              <w:rPr>
                <w:rFonts w:ascii="仿宋_GB2312" w:eastAsia="仿宋_GB2312" w:hint="eastAsia"/>
                <w:sz w:val="24"/>
                <w:szCs w:val="24"/>
              </w:rPr>
              <w:t>pythpn</w:t>
            </w:r>
            <w:proofErr w:type="spellEnd"/>
            <w:r w:rsidR="0059532F" w:rsidRPr="0059532F">
              <w:rPr>
                <w:rFonts w:ascii="仿宋_GB2312" w:eastAsia="仿宋_GB2312" w:hint="eastAsia"/>
                <w:sz w:val="24"/>
                <w:szCs w:val="24"/>
              </w:rPr>
              <w:t>的三目运算（if</w:t>
            </w:r>
            <w:r w:rsidR="0059532F" w:rsidRPr="0059532F"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 w:rsidR="0059532F" w:rsidRPr="0059532F">
              <w:rPr>
                <w:rFonts w:ascii="仿宋_GB2312" w:eastAsia="仿宋_GB2312" w:hint="eastAsia"/>
                <w:sz w:val="24"/>
                <w:szCs w:val="24"/>
              </w:rPr>
              <w:t>else）达成一句话完成的效果</w:t>
            </w:r>
          </w:p>
          <w:p w:rsidR="00BD493F" w:rsidRDefault="0059532F" w:rsidP="0059532F">
            <w:pPr>
              <w:pStyle w:val="2"/>
            </w:pPr>
            <w:r w:rsidRPr="0059532F">
              <w:drawing>
                <wp:anchor distT="0" distB="0" distL="114300" distR="114300" simplePos="0" relativeHeight="251669504" behindDoc="0" locked="0" layoutInCell="1" allowOverlap="1" wp14:anchorId="4A148976" wp14:editId="6AB719A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793750</wp:posOffset>
                  </wp:positionV>
                  <wp:extent cx="5400040" cy="650875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M</w:t>
            </w:r>
            <w:r>
              <w:rPr>
                <w:rFonts w:hint="eastAsia"/>
              </w:rPr>
              <w:t>ake</w:t>
            </w:r>
            <w:r>
              <w:t>move</w:t>
            </w:r>
            <w:proofErr w:type="spellEnd"/>
            <w:r>
              <w:rPr>
                <w:rFonts w:hint="eastAsia"/>
              </w:rPr>
              <w:t>函数</w:t>
            </w:r>
          </w:p>
          <w:p w:rsidR="0059532F" w:rsidRDefault="0059532F" w:rsidP="0059532F">
            <w:pPr>
              <w:spacing w:line="480" w:lineRule="exact"/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t>通过位置改变棋盘格局，直接替换即可</w:t>
            </w:r>
          </w:p>
          <w:p w:rsidR="0059532F" w:rsidRDefault="0059532F" w:rsidP="0059532F">
            <w:pPr>
              <w:pStyle w:val="2"/>
            </w:pPr>
            <w:r w:rsidRPr="0059532F">
              <w:drawing>
                <wp:anchor distT="0" distB="0" distL="114300" distR="114300" simplePos="0" relativeHeight="251671552" behindDoc="0" locked="0" layoutInCell="1" allowOverlap="1" wp14:anchorId="063243DE" wp14:editId="7521182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739306</wp:posOffset>
                  </wp:positionV>
                  <wp:extent cx="5400040" cy="3118485"/>
                  <wp:effectExtent l="0" t="0" r="0" b="571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59532F">
              <w:t>isWinner</w:t>
            </w:r>
            <w:proofErr w:type="spellEnd"/>
            <w:r>
              <w:rPr>
                <w:rFonts w:hint="eastAsia"/>
              </w:rPr>
              <w:t>函数</w:t>
            </w:r>
          </w:p>
          <w:p w:rsidR="0059532F" w:rsidRP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t>这个函数是判断胜利条件，我们知道，井字棋有八种胜利格局（横三种，竖三种，交叉两种）</w:t>
            </w:r>
          </w:p>
          <w:p w:rsidR="0059532F" w:rsidRPr="0059532F" w:rsidRDefault="0059532F" w:rsidP="0059532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lastRenderedPageBreak/>
              <w:t>依次判断即可</w:t>
            </w:r>
          </w:p>
          <w:p w:rsidR="0059532F" w:rsidRDefault="0059532F" w:rsidP="0059532F">
            <w:pPr>
              <w:pStyle w:val="2"/>
            </w:pPr>
            <w:r w:rsidRPr="0059532F">
              <w:drawing>
                <wp:anchor distT="0" distB="0" distL="114300" distR="114300" simplePos="0" relativeHeight="251673600" behindDoc="0" locked="0" layoutInCell="1" allowOverlap="1" wp14:anchorId="2CBA1B75" wp14:editId="4EFB37E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682653</wp:posOffset>
                  </wp:positionV>
                  <wp:extent cx="5400040" cy="798195"/>
                  <wp:effectExtent l="0" t="0" r="0" b="190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eastAsia"/>
              </w:rPr>
              <w:t>i</w:t>
            </w:r>
            <w:r w:rsidRPr="0059532F">
              <w:t>sSpaceFree</w:t>
            </w:r>
            <w:proofErr w:type="spellEnd"/>
            <w:r>
              <w:rPr>
                <w:rFonts w:hint="eastAsia"/>
              </w:rPr>
              <w:t>函数</w:t>
            </w:r>
          </w:p>
          <w:p w:rsidR="0059532F" w:rsidRP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t>判断对应位置是否为空，同样利用三目运算符达成一句话的效果</w:t>
            </w:r>
          </w:p>
          <w:p w:rsidR="0059532F" w:rsidRDefault="0059532F" w:rsidP="0059532F">
            <w:pPr>
              <w:pStyle w:val="2"/>
            </w:pPr>
            <w:r w:rsidRPr="0059532F">
              <w:drawing>
                <wp:anchor distT="0" distB="0" distL="114300" distR="114300" simplePos="0" relativeHeight="251675648" behindDoc="0" locked="0" layoutInCell="1" allowOverlap="1" wp14:anchorId="3DA1CCB7" wp14:editId="505153B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785495</wp:posOffset>
                  </wp:positionV>
                  <wp:extent cx="5400040" cy="2036445"/>
                  <wp:effectExtent l="0" t="0" r="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59532F">
              <w:t>getPlayerMove</w:t>
            </w:r>
            <w:proofErr w:type="spellEnd"/>
            <w:r>
              <w:rPr>
                <w:rFonts w:hint="eastAsia"/>
              </w:rPr>
              <w:t>函数</w:t>
            </w: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t>通过函数</w:t>
            </w:r>
            <w:r>
              <w:rPr>
                <w:rFonts w:ascii="仿宋_GB2312" w:eastAsia="仿宋_GB2312" w:hint="eastAsia"/>
                <w:sz w:val="24"/>
                <w:szCs w:val="24"/>
              </w:rPr>
              <w:t>接收用户的期望下棋位置，要注意判断输入类型，这里检测了是否为数字以及数字是否为整数</w:t>
            </w:r>
          </w:p>
          <w:p w:rsidR="0059532F" w:rsidRDefault="0059532F" w:rsidP="0059532F">
            <w:pPr>
              <w:pStyle w:val="2"/>
            </w:pPr>
            <w:r w:rsidRPr="0059532F">
              <w:lastRenderedPageBreak/>
              <w:drawing>
                <wp:anchor distT="0" distB="0" distL="114300" distR="114300" simplePos="0" relativeHeight="251677696" behindDoc="0" locked="0" layoutInCell="1" allowOverlap="1" wp14:anchorId="2C212B3E" wp14:editId="6F7CBF2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527199</wp:posOffset>
                  </wp:positionV>
                  <wp:extent cx="5400040" cy="3599815"/>
                  <wp:effectExtent l="0" t="0" r="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59532F">
              <w:t>chooseRandomMoveFromList</w:t>
            </w:r>
            <w:proofErr w:type="spellEnd"/>
            <w:r>
              <w:rPr>
                <w:rFonts w:hint="eastAsia"/>
              </w:rPr>
              <w:t>函数</w:t>
            </w: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59532F">
              <w:rPr>
                <w:rFonts w:ascii="仿宋_GB2312" w:eastAsia="仿宋_GB2312" w:hint="eastAsia"/>
                <w:sz w:val="24"/>
                <w:szCs w:val="24"/>
              </w:rPr>
              <w:t>如同名字一样，从列表中随机选择一个位置返回</w:t>
            </w: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59532F" w:rsidRDefault="0059532F" w:rsidP="0059532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59532F">
              <w:lastRenderedPageBreak/>
              <w:drawing>
                <wp:anchor distT="0" distB="0" distL="114300" distR="114300" simplePos="0" relativeHeight="251679744" behindDoc="0" locked="0" layoutInCell="1" allowOverlap="1" wp14:anchorId="4D39D3FA" wp14:editId="68765123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960220</wp:posOffset>
                  </wp:positionV>
                  <wp:extent cx="5400040" cy="4436745"/>
                  <wp:effectExtent l="0" t="0" r="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3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9532F" w:rsidRDefault="0059532F" w:rsidP="0059532F">
            <w:pPr>
              <w:pStyle w:val="2"/>
            </w:pPr>
            <w:proofErr w:type="spellStart"/>
            <w:r w:rsidRPr="0059532F">
              <w:t>getComputerMov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函数</w:t>
            </w:r>
          </w:p>
          <w:p w:rsidR="0059532F" w:rsidRPr="000B5973" w:rsidRDefault="0059532F" w:rsidP="000B597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0B5973">
              <w:rPr>
                <w:rFonts w:ascii="仿宋_GB2312" w:eastAsia="仿宋_GB2312" w:hint="eastAsia"/>
                <w:sz w:val="24"/>
                <w:szCs w:val="24"/>
              </w:rPr>
              <w:t>电脑的“AI”判断程序。这个程序是我调试最久的程序，电脑的下棋逻辑如下：</w:t>
            </w:r>
          </w:p>
          <w:p w:rsidR="0059532F" w:rsidRPr="000B5973" w:rsidRDefault="000B5973" w:rsidP="000B597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 w:rsidR="0059532F" w:rsidRPr="000B5973">
              <w:rPr>
                <w:rFonts w:ascii="仿宋_GB2312" w:eastAsia="仿宋_GB2312" w:hint="eastAsia"/>
                <w:sz w:val="24"/>
                <w:szCs w:val="24"/>
              </w:rPr>
              <w:t>如果某一位置能赢，下在该位置</w:t>
            </w:r>
          </w:p>
          <w:p w:rsidR="0059532F" w:rsidRPr="000B5973" w:rsidRDefault="000B5973" w:rsidP="000B597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 w:rsidR="0059532F" w:rsidRPr="000B5973">
              <w:rPr>
                <w:rFonts w:ascii="仿宋_GB2312" w:eastAsia="仿宋_GB2312" w:hint="eastAsia"/>
                <w:sz w:val="24"/>
                <w:szCs w:val="24"/>
              </w:rPr>
              <w:t>如果某一位置阻止玩家获得升级，下在该位置</w:t>
            </w:r>
          </w:p>
          <w:p w:rsidR="0059532F" w:rsidRPr="000B5973" w:rsidRDefault="000B5973" w:rsidP="000B597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3</w:t>
            </w:r>
            <w:r>
              <w:rPr>
                <w:rFonts w:ascii="仿宋_GB2312" w:eastAsia="仿宋_GB2312"/>
                <w:sz w:val="24"/>
                <w:szCs w:val="24"/>
              </w:rPr>
              <w:t>.</w:t>
            </w:r>
            <w:r w:rsidR="0059532F" w:rsidRPr="000B5973">
              <w:rPr>
                <w:rFonts w:ascii="仿宋_GB2312" w:eastAsia="仿宋_GB2312" w:hint="eastAsia"/>
                <w:sz w:val="24"/>
                <w:szCs w:val="24"/>
              </w:rPr>
              <w:t>如果都没有，按照角落，中央，其他优先级随机选择一个位置</w:t>
            </w:r>
          </w:p>
          <w:p w:rsidR="0059532F" w:rsidRDefault="0059532F" w:rsidP="000B5973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0B5973">
              <w:rPr>
                <w:rFonts w:ascii="仿宋_GB2312" w:eastAsia="仿宋_GB2312" w:hint="eastAsia"/>
                <w:sz w:val="24"/>
                <w:szCs w:val="24"/>
              </w:rPr>
              <w:t>这里注意初始棋盘会被改变，所以利用了</w:t>
            </w:r>
            <w:r w:rsidRPr="000B5973">
              <w:rPr>
                <w:rFonts w:ascii="仿宋_GB2312" w:eastAsia="仿宋_GB2312"/>
                <w:sz w:val="24"/>
                <w:szCs w:val="24"/>
              </w:rPr>
              <w:t>copy</w:t>
            </w:r>
            <w:r w:rsidRPr="000B5973">
              <w:rPr>
                <w:rFonts w:ascii="仿宋_GB2312" w:eastAsia="仿宋_GB2312" w:hint="eastAsia"/>
                <w:sz w:val="24"/>
                <w:szCs w:val="24"/>
              </w:rPr>
              <w:t>库复制出一个棋盘，</w:t>
            </w:r>
            <w:r w:rsidR="000B5973" w:rsidRPr="000B5973">
              <w:rPr>
                <w:rFonts w:ascii="仿宋_GB2312" w:eastAsia="仿宋_GB2312" w:hint="eastAsia"/>
                <w:sz w:val="24"/>
                <w:szCs w:val="24"/>
              </w:rPr>
              <w:t>同时在返回之前</w:t>
            </w:r>
            <w:r w:rsidR="000B5973" w:rsidRPr="000B5973">
              <w:rPr>
                <w:rFonts w:ascii="仿宋_GB2312" w:eastAsia="仿宋_GB2312" w:hint="eastAsia"/>
                <w:b/>
                <w:sz w:val="24"/>
                <w:szCs w:val="24"/>
              </w:rPr>
              <w:t>恢复到初始状态</w:t>
            </w:r>
          </w:p>
          <w:p w:rsidR="000B5973" w:rsidRPr="000B5973" w:rsidRDefault="000B5973" w:rsidP="000B5973">
            <w:pPr>
              <w:pStyle w:val="2"/>
              <w:rPr>
                <w:rFonts w:hint="eastAsia"/>
              </w:rPr>
            </w:pPr>
            <w:r w:rsidRPr="000B5973"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3203A6F7" wp14:editId="1CF42B0A">
                  <wp:simplePos x="0" y="0"/>
                  <wp:positionH relativeFrom="column">
                    <wp:posOffset>374959</wp:posOffset>
                  </wp:positionH>
                  <wp:positionV relativeFrom="paragraph">
                    <wp:posOffset>4312920</wp:posOffset>
                  </wp:positionV>
                  <wp:extent cx="4399915" cy="4199255"/>
                  <wp:effectExtent l="0" t="0" r="0" b="4445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15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5973">
              <w:drawing>
                <wp:anchor distT="0" distB="0" distL="114300" distR="114300" simplePos="0" relativeHeight="251681792" behindDoc="0" locked="0" layoutInCell="1" allowOverlap="1" wp14:anchorId="244D4057" wp14:editId="002E646D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687070</wp:posOffset>
                  </wp:positionV>
                  <wp:extent cx="4435475" cy="3367405"/>
                  <wp:effectExtent l="0" t="0" r="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</w:t>
            </w:r>
          </w:p>
          <w:p w:rsidR="000B5973" w:rsidRDefault="000B5973" w:rsidP="000B597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0B5973" w:rsidRDefault="000B5973" w:rsidP="000B597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最终将以上的函数们组合起来，形成总函数。</w:t>
            </w:r>
          </w:p>
          <w:p w:rsidR="000B5973" w:rsidRDefault="000B5973" w:rsidP="000B597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这里老师非常贴心（点个赞），把主要步骤都详细注释了，填空即可，别写错变量名称即可</w:t>
            </w:r>
          </w:p>
          <w:p w:rsidR="000B5973" w:rsidRDefault="000B5973" w:rsidP="000B597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实验结果分析</w:t>
            </w:r>
          </w:p>
          <w:p w:rsidR="000B5973" w:rsidRDefault="000B5973" w:rsidP="000B597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以下为三种不同结局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Welcome to Tic Tac Toe!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input again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input again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input again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input again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player will go first.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(1-9)1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(1-9)2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X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(1-9)9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X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O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X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(1-9)4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  | X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O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X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computer has beaten you! You lose.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play again?(yes or no)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yes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player will go first.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(1-9)1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(1-9)7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(1-9)5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O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X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(1-9)9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O | X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X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Hooray! You have won the game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play again?(yes or no)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yes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be X or O?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computer will go first.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(1-9)7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 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 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(1-9)1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X |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 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  | 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(1-9)9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X | O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X |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  | 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What is your next move? (1-9)6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X | O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X | X | O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-----------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O |   | X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|   |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The game is a tie!</w:t>
            </w:r>
          </w:p>
          <w:p w:rsidR="000B5973" w:rsidRDefault="000B5973" w:rsidP="000B597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Do you want to play again?(yes or no)</w:t>
            </w:r>
          </w:p>
          <w:p w:rsidR="00BD493F" w:rsidRPr="000B5973" w:rsidRDefault="00BD493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bookmarkStart w:id="0" w:name="_GoBack"/>
            <w:bookmarkEnd w:id="0"/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BD493F" w:rsidRDefault="00BD493F"/>
    <w:sectPr w:rsidR="00BD493F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00C0C"/>
    <w:multiLevelType w:val="hybridMultilevel"/>
    <w:tmpl w:val="09AEC1D8"/>
    <w:lvl w:ilvl="0" w:tplc="01B6F78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95C42"/>
    <w:multiLevelType w:val="hybridMultilevel"/>
    <w:tmpl w:val="9008F868"/>
    <w:lvl w:ilvl="0" w:tplc="D35C1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7AB1292E"/>
    <w:multiLevelType w:val="hybridMultilevel"/>
    <w:tmpl w:val="96CCAA3A"/>
    <w:lvl w:ilvl="0" w:tplc="CFA69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4B"/>
    <w:rsid w:val="000B5973"/>
    <w:rsid w:val="001326D6"/>
    <w:rsid w:val="00563FEE"/>
    <w:rsid w:val="0059532F"/>
    <w:rsid w:val="006F384B"/>
    <w:rsid w:val="008D1293"/>
    <w:rsid w:val="00B252D2"/>
    <w:rsid w:val="00BD493F"/>
    <w:rsid w:val="00C44527"/>
    <w:rsid w:val="00EC6A94"/>
    <w:rsid w:val="1018539E"/>
    <w:rsid w:val="1C5F772D"/>
    <w:rsid w:val="1D4B04D2"/>
    <w:rsid w:val="30E32D41"/>
    <w:rsid w:val="45B02DAB"/>
    <w:rsid w:val="48DC6ECD"/>
    <w:rsid w:val="4F8A1D68"/>
    <w:rsid w:val="63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CEA16B"/>
  <w15:docId w15:val="{E15C991F-2F5E-A14B-A7E6-4D25AF1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563FEE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99"/>
    <w:rsid w:val="00563FEE"/>
    <w:pPr>
      <w:ind w:firstLineChars="200" w:firstLine="420"/>
    </w:pPr>
  </w:style>
  <w:style w:type="character" w:customStyle="1" w:styleId="20">
    <w:name w:val="标题 2 字符"/>
    <w:basedOn w:val="a0"/>
    <w:link w:val="2"/>
    <w:rsid w:val="00563F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B5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59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f/Library/Group%20Containers/UBF8T346G9.Office/User%20Content.localized/Templates.localized/&#23433;&#20840;&#21069;&#27839;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安全前沿实验报告模板.dotx</Template>
  <TotalTime>32</TotalTime>
  <Pages>15</Pages>
  <Words>712</Words>
  <Characters>4062</Characters>
  <Application>Microsoft Office Word</Application>
  <DocSecurity>0</DocSecurity>
  <Lines>33</Lines>
  <Paragraphs>9</Paragraphs>
  <ScaleCrop>false</ScaleCrop>
  <Company>xidian university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曹寅峰</dc:creator>
  <cp:lastModifiedBy>. Manix</cp:lastModifiedBy>
  <cp:revision>6</cp:revision>
  <dcterms:created xsi:type="dcterms:W3CDTF">2019-05-08T11:44:00Z</dcterms:created>
  <dcterms:modified xsi:type="dcterms:W3CDTF">2019-05-08T12:34:00Z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